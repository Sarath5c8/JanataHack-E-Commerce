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3CC55" w14:textId="77777777" w:rsidR="00C55D85" w:rsidRPr="00536543" w:rsidRDefault="00C55D85" w:rsidP="00DD5F82">
      <w:pPr>
        <w:pStyle w:val="GraphicAnchor"/>
        <w:rPr>
          <w:rFonts w:ascii="Calibri" w:hAnsi="Calibri" w:cs="Calibri"/>
        </w:rPr>
      </w:pPr>
    </w:p>
    <w:tbl>
      <w:tblPr>
        <w:tblStyle w:val="TableGrid"/>
        <w:tblW w:w="5261" w:type="pct"/>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2" w:type="dxa"/>
          <w:right w:w="142" w:type="dxa"/>
        </w:tblCellMar>
        <w:tblLook w:val="0620" w:firstRow="1" w:lastRow="0" w:firstColumn="0" w:lastColumn="0" w:noHBand="1" w:noVBand="1"/>
      </w:tblPr>
      <w:tblGrid>
        <w:gridCol w:w="950"/>
        <w:gridCol w:w="3011"/>
        <w:gridCol w:w="6628"/>
        <w:gridCol w:w="1381"/>
      </w:tblGrid>
      <w:tr w:rsidR="00DD5F82" w:rsidRPr="00536543" w14:paraId="44756DE9" w14:textId="77777777" w:rsidTr="00536543">
        <w:trPr>
          <w:trHeight w:val="1323"/>
        </w:trPr>
        <w:tc>
          <w:tcPr>
            <w:tcW w:w="950" w:type="dxa"/>
            <w:tcBorders>
              <w:bottom w:val="single" w:sz="12" w:space="0" w:color="D8B25C" w:themeColor="accent4"/>
            </w:tcBorders>
          </w:tcPr>
          <w:p w14:paraId="32E2D3EA" w14:textId="77777777" w:rsidR="00DD5F82" w:rsidRPr="00536543" w:rsidRDefault="00DD5F82" w:rsidP="00B20DFA">
            <w:pPr>
              <w:rPr>
                <w:rFonts w:ascii="Calibri" w:hAnsi="Calibri" w:cs="Calibri"/>
              </w:rPr>
            </w:pPr>
          </w:p>
        </w:tc>
        <w:tc>
          <w:tcPr>
            <w:tcW w:w="9639" w:type="dxa"/>
            <w:gridSpan w:val="2"/>
            <w:tcBorders>
              <w:bottom w:val="single" w:sz="12" w:space="0" w:color="FF9900"/>
              <w:right w:val="single" w:sz="12" w:space="0" w:color="FFFFFF" w:themeColor="background1"/>
            </w:tcBorders>
            <w:shd w:val="clear" w:color="auto" w:fill="auto"/>
          </w:tcPr>
          <w:p w14:paraId="42E88C4D" w14:textId="082739CB" w:rsidR="00DD5F82" w:rsidRPr="00536543" w:rsidRDefault="00192B5E" w:rsidP="00536543">
            <w:pPr>
              <w:pStyle w:val="Title"/>
              <w:jc w:val="center"/>
              <w:rPr>
                <w:rFonts w:ascii="Calibri" w:hAnsi="Calibri" w:cs="Calibri"/>
                <w:sz w:val="56"/>
                <w:szCs w:val="20"/>
              </w:rPr>
            </w:pPr>
            <w:r w:rsidRPr="00536543">
              <w:rPr>
                <w:rFonts w:ascii="Calibri" w:hAnsi="Calibri" w:cs="Calibri"/>
                <w:sz w:val="56"/>
                <w:szCs w:val="20"/>
              </w:rPr>
              <w:t>Sarath Chandra Y A R S</w:t>
            </w:r>
          </w:p>
          <w:p w14:paraId="6E5B4D12" w14:textId="634FFF52" w:rsidR="00E47956" w:rsidRPr="00E47956" w:rsidRDefault="00E47956" w:rsidP="00E47956">
            <w:pPr>
              <w:pStyle w:val="Subtitle"/>
              <w:jc w:val="center"/>
              <w:rPr>
                <w:rFonts w:ascii="Calibri" w:hAnsi="Calibri" w:cs="Calibri"/>
              </w:rPr>
            </w:pPr>
            <w:r>
              <w:rPr>
                <w:rFonts w:ascii="Calibri" w:hAnsi="Calibri" w:cs="Calibri"/>
              </w:rPr>
              <w:t>Reporting &amp; BI Architect</w:t>
            </w:r>
          </w:p>
        </w:tc>
        <w:tc>
          <w:tcPr>
            <w:tcW w:w="1381" w:type="dxa"/>
            <w:tcBorders>
              <w:left w:val="single" w:sz="12" w:space="0" w:color="FFFFFF" w:themeColor="background1"/>
              <w:bottom w:val="single" w:sz="12" w:space="0" w:color="D8B25C" w:themeColor="accent4"/>
            </w:tcBorders>
          </w:tcPr>
          <w:p w14:paraId="3FA8A958" w14:textId="63E0DA24" w:rsidR="00DD5F82" w:rsidRPr="00536543" w:rsidRDefault="00C43048" w:rsidP="00B20DFA">
            <w:pPr>
              <w:rPr>
                <w:rFonts w:ascii="Calibri" w:hAnsi="Calibri" w:cs="Calibri"/>
              </w:rPr>
            </w:pPr>
            <w:r>
              <w:rPr>
                <w:rFonts w:ascii="Calibri" w:hAnsi="Calibri" w:cs="Calibri"/>
                <w:noProof/>
                <w:sz w:val="56"/>
                <w:szCs w:val="20"/>
              </w:rPr>
              <w:drawing>
                <wp:anchor distT="0" distB="0" distL="114300" distR="114300" simplePos="0" relativeHeight="251619328" behindDoc="1" locked="0" layoutInCell="1" allowOverlap="1" wp14:anchorId="4FC49657" wp14:editId="3E33B3F1">
                  <wp:simplePos x="0" y="0"/>
                  <wp:positionH relativeFrom="page">
                    <wp:posOffset>134091</wp:posOffset>
                  </wp:positionH>
                  <wp:positionV relativeFrom="page">
                    <wp:posOffset>645160</wp:posOffset>
                  </wp:positionV>
                  <wp:extent cx="703474" cy="292100"/>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3684" cy="296339"/>
                          </a:xfrm>
                          <a:prstGeom prst="rect">
                            <a:avLst/>
                          </a:prstGeom>
                          <a:noFill/>
                        </pic:spPr>
                      </pic:pic>
                    </a:graphicData>
                  </a:graphic>
                  <wp14:sizeRelH relativeFrom="page">
                    <wp14:pctWidth>0</wp14:pctWidth>
                  </wp14:sizeRelH>
                  <wp14:sizeRelV relativeFrom="page">
                    <wp14:pctHeight>0</wp14:pctHeight>
                  </wp14:sizeRelV>
                </wp:anchor>
              </w:drawing>
            </w:r>
          </w:p>
        </w:tc>
      </w:tr>
      <w:tr w:rsidR="00DD5F82" w:rsidRPr="00536543" w14:paraId="55CD43EE" w14:textId="77777777" w:rsidTr="004C1890">
        <w:trPr>
          <w:trHeight w:val="2057"/>
        </w:trPr>
        <w:tc>
          <w:tcPr>
            <w:tcW w:w="3961" w:type="dxa"/>
            <w:gridSpan w:val="2"/>
            <w:tcBorders>
              <w:top w:val="single" w:sz="12" w:space="0" w:color="FF9900"/>
              <w:right w:val="single" w:sz="12" w:space="0" w:color="FF9900"/>
            </w:tcBorders>
            <w:shd w:val="clear" w:color="auto" w:fill="F7EFDE" w:themeFill="accent4" w:themeFillTint="33"/>
          </w:tcPr>
          <w:p w14:paraId="765A6BC3" w14:textId="77777777" w:rsidR="00DD5F82" w:rsidRPr="00536543" w:rsidRDefault="00F2504E" w:rsidP="002C4FE8">
            <w:pPr>
              <w:pStyle w:val="Heading1"/>
              <w:jc w:val="left"/>
              <w:rPr>
                <w:rFonts w:ascii="Calibri" w:hAnsi="Calibri" w:cs="Calibri"/>
              </w:rPr>
            </w:pPr>
            <w:sdt>
              <w:sdtPr>
                <w:rPr>
                  <w:rFonts w:ascii="Calibri" w:hAnsi="Calibri" w:cs="Calibri"/>
                </w:rPr>
                <w:id w:val="1604447469"/>
                <w:placeholder>
                  <w:docPart w:val="2A220783A9984C829859D225FE16270A"/>
                </w:placeholder>
                <w:temporary/>
                <w:showingPlcHdr/>
                <w15:appearance w15:val="hidden"/>
                <w:text/>
              </w:sdtPr>
              <w:sdtEndPr/>
              <w:sdtContent>
                <w:r w:rsidR="00DD5F82" w:rsidRPr="00536543">
                  <w:rPr>
                    <w:rFonts w:ascii="Calibri" w:hAnsi="Calibri" w:cs="Calibri"/>
                    <w:color w:val="FF9900"/>
                  </w:rPr>
                  <w:t>Contact</w:t>
                </w:r>
              </w:sdtContent>
            </w:sdt>
          </w:p>
          <w:p w14:paraId="3E880A62" w14:textId="23255D01" w:rsidR="00DD5F82" w:rsidRPr="00536543" w:rsidRDefault="00FC7706" w:rsidP="002C4FE8">
            <w:pPr>
              <w:pStyle w:val="TextLeft"/>
              <w:jc w:val="left"/>
              <w:rPr>
                <w:rFonts w:ascii="Calibri" w:hAnsi="Calibri" w:cs="Calibri"/>
              </w:rPr>
            </w:pPr>
            <w:r w:rsidRPr="00536543">
              <w:rPr>
                <w:rFonts w:ascii="Calibri" w:hAnsi="Calibri" w:cs="Calibri"/>
              </w:rPr>
              <w:t>Hyderabad, Telangana</w:t>
            </w:r>
          </w:p>
          <w:p w14:paraId="040336E9" w14:textId="5499F9B4" w:rsidR="00DD5F82" w:rsidRPr="00536543" w:rsidRDefault="00192B5E" w:rsidP="002C4FE8">
            <w:pPr>
              <w:pStyle w:val="TextLeft"/>
              <w:jc w:val="left"/>
              <w:rPr>
                <w:rFonts w:ascii="Calibri" w:hAnsi="Calibri" w:cs="Calibri"/>
              </w:rPr>
            </w:pPr>
            <w:r w:rsidRPr="00536543">
              <w:rPr>
                <w:rFonts w:ascii="Calibri" w:hAnsi="Calibri" w:cs="Calibri"/>
              </w:rPr>
              <w:t>+91 - 9966965821</w:t>
            </w:r>
          </w:p>
          <w:p w14:paraId="0A5E2BF0" w14:textId="1425D511" w:rsidR="00DD5F82" w:rsidRPr="00536543" w:rsidRDefault="00E47956" w:rsidP="002C4FE8">
            <w:pPr>
              <w:pStyle w:val="TextLeft"/>
              <w:jc w:val="left"/>
              <w:rPr>
                <w:rFonts w:ascii="Calibri" w:hAnsi="Calibri" w:cs="Calibri"/>
                <w:sz w:val="20"/>
                <w:szCs w:val="22"/>
              </w:rPr>
            </w:pPr>
            <w:r>
              <w:rPr>
                <w:rFonts w:ascii="Calibri" w:hAnsi="Calibri" w:cs="Calibri"/>
                <w:sz w:val="20"/>
                <w:szCs w:val="22"/>
              </w:rPr>
              <w:t>s</w:t>
            </w:r>
            <w:r w:rsidR="00192B5E" w:rsidRPr="00536543">
              <w:rPr>
                <w:rFonts w:ascii="Calibri" w:hAnsi="Calibri" w:cs="Calibri"/>
                <w:sz w:val="20"/>
                <w:szCs w:val="22"/>
              </w:rPr>
              <w:t>arathchandra.chandu@gmail.com</w:t>
            </w:r>
          </w:p>
          <w:p w14:paraId="03908CEE" w14:textId="77777777" w:rsidR="00DD5F82" w:rsidRPr="00536543" w:rsidRDefault="00DD5F82" w:rsidP="00B20DFA">
            <w:pPr>
              <w:pStyle w:val="TextLeft"/>
              <w:rPr>
                <w:rFonts w:ascii="Calibri" w:hAnsi="Calibri" w:cs="Calibri"/>
              </w:rPr>
            </w:pPr>
          </w:p>
          <w:p w14:paraId="59C85EDE" w14:textId="09D98FD8" w:rsidR="00192B5E" w:rsidRPr="00536543" w:rsidRDefault="00192B5E" w:rsidP="00192B5E">
            <w:pPr>
              <w:jc w:val="right"/>
              <w:rPr>
                <w:rFonts w:ascii="Calibri" w:hAnsi="Calibri" w:cs="Calibri"/>
              </w:rPr>
            </w:pPr>
            <w:r w:rsidRPr="00536543">
              <w:rPr>
                <w:rFonts w:ascii="Calibri" w:hAnsi="Calibri" w:cs="Calibri"/>
                <w:b/>
                <w:color w:val="FF9900"/>
                <w:sz w:val="28"/>
              </w:rPr>
              <w:t>Education</w:t>
            </w:r>
          </w:p>
        </w:tc>
        <w:tc>
          <w:tcPr>
            <w:tcW w:w="8009" w:type="dxa"/>
            <w:gridSpan w:val="2"/>
            <w:vMerge w:val="restart"/>
            <w:tcBorders>
              <w:top w:val="single" w:sz="12" w:space="0" w:color="FFFFFF" w:themeColor="background1"/>
              <w:left w:val="single" w:sz="12" w:space="0" w:color="FF9900"/>
            </w:tcBorders>
          </w:tcPr>
          <w:p w14:paraId="76EC4BD4" w14:textId="0E4D3092" w:rsidR="00DD5F82" w:rsidRPr="00536543" w:rsidRDefault="00CC7C65" w:rsidP="0064725B">
            <w:pPr>
              <w:pStyle w:val="Heading2"/>
              <w:ind w:left="0"/>
              <w:rPr>
                <w:rFonts w:ascii="Calibri" w:hAnsi="Calibri" w:cs="Calibri"/>
                <w:color w:val="FF9900"/>
              </w:rPr>
            </w:pPr>
            <w:r w:rsidRPr="00536543">
              <w:rPr>
                <w:rFonts w:ascii="Calibri" w:hAnsi="Calibri" w:cs="Calibri"/>
                <w:color w:val="FF9900"/>
              </w:rPr>
              <w:t>Career Objective</w:t>
            </w:r>
          </w:p>
          <w:p w14:paraId="2EDF8B1B" w14:textId="43711A7C" w:rsidR="00CC7C65" w:rsidRPr="00536543" w:rsidRDefault="00CC7C65" w:rsidP="00CC7C65">
            <w:pPr>
              <w:pStyle w:val="TextLeft"/>
              <w:jc w:val="both"/>
              <w:rPr>
                <w:rFonts w:ascii="Calibri" w:hAnsi="Calibri" w:cs="Calibri"/>
                <w:sz w:val="20"/>
                <w:szCs w:val="22"/>
              </w:rPr>
            </w:pPr>
            <w:r w:rsidRPr="00536543">
              <w:rPr>
                <w:rFonts w:ascii="Calibri" w:hAnsi="Calibri" w:cs="Calibri"/>
                <w:sz w:val="20"/>
                <w:szCs w:val="22"/>
              </w:rPr>
              <w:t xml:space="preserve">Team player with strong </w:t>
            </w:r>
            <w:r w:rsidR="0064725B" w:rsidRPr="00536543">
              <w:rPr>
                <w:rFonts w:ascii="Calibri" w:hAnsi="Calibri" w:cs="Calibri"/>
                <w:sz w:val="20"/>
                <w:szCs w:val="22"/>
              </w:rPr>
              <w:t>analytical mindset and result oriented problem solver having bachelor’s</w:t>
            </w:r>
            <w:r w:rsidRPr="00536543">
              <w:rPr>
                <w:rFonts w:ascii="Calibri" w:hAnsi="Calibri" w:cs="Calibri"/>
                <w:sz w:val="20"/>
                <w:szCs w:val="22"/>
              </w:rPr>
              <w:t xml:space="preserve"> degree in Computer Engineering. Seeking to leverage on </w:t>
            </w:r>
            <w:r w:rsidR="00AB6DDF">
              <w:rPr>
                <w:rFonts w:ascii="Calibri" w:hAnsi="Calibri" w:cs="Calibri"/>
                <w:sz w:val="20"/>
                <w:szCs w:val="22"/>
              </w:rPr>
              <w:t>report</w:t>
            </w:r>
            <w:r w:rsidRPr="00536543">
              <w:rPr>
                <w:rFonts w:ascii="Calibri" w:hAnsi="Calibri" w:cs="Calibri"/>
                <w:sz w:val="20"/>
                <w:szCs w:val="22"/>
              </w:rPr>
              <w:t xml:space="preserve"> development experience</w:t>
            </w:r>
            <w:r w:rsidR="0064725B" w:rsidRPr="00536543">
              <w:rPr>
                <w:rFonts w:ascii="Calibri" w:hAnsi="Calibri" w:cs="Calibri"/>
                <w:sz w:val="20"/>
                <w:szCs w:val="22"/>
              </w:rPr>
              <w:t xml:space="preserve">. </w:t>
            </w:r>
            <w:r w:rsidRPr="00536543">
              <w:rPr>
                <w:rFonts w:ascii="Calibri" w:hAnsi="Calibri" w:cs="Calibri"/>
                <w:sz w:val="20"/>
                <w:szCs w:val="22"/>
              </w:rPr>
              <w:t>Coming with programming skills and ability to analyze complex data.</w:t>
            </w:r>
          </w:p>
          <w:p w14:paraId="5390ED8C" w14:textId="77777777" w:rsidR="0064725B" w:rsidRPr="00536543" w:rsidRDefault="0064725B" w:rsidP="0064725B">
            <w:pPr>
              <w:rPr>
                <w:rFonts w:ascii="Calibri" w:hAnsi="Calibri" w:cs="Calibri"/>
              </w:rPr>
            </w:pPr>
          </w:p>
          <w:p w14:paraId="03F49134" w14:textId="1FD0A396" w:rsidR="00DD5F82" w:rsidRPr="00536543" w:rsidRDefault="0064725B" w:rsidP="0064725B">
            <w:pPr>
              <w:pStyle w:val="Heading2"/>
              <w:ind w:left="0"/>
              <w:rPr>
                <w:rFonts w:ascii="Calibri" w:hAnsi="Calibri" w:cs="Calibri"/>
                <w:color w:val="FF9900"/>
              </w:rPr>
            </w:pPr>
            <w:r w:rsidRPr="00536543">
              <w:rPr>
                <w:rFonts w:ascii="Calibri" w:hAnsi="Calibri" w:cs="Calibri"/>
                <w:color w:val="FF9900"/>
              </w:rPr>
              <w:t>Work Experience</w:t>
            </w:r>
          </w:p>
          <w:p w14:paraId="3934B8C7" w14:textId="6936D031" w:rsidR="00DD5F82" w:rsidRPr="00536543" w:rsidRDefault="0064725B" w:rsidP="0064725B">
            <w:pPr>
              <w:pStyle w:val="TextLeft"/>
              <w:jc w:val="left"/>
              <w:rPr>
                <w:rFonts w:ascii="Calibri" w:hAnsi="Calibri" w:cs="Calibri"/>
                <w:b/>
                <w:bCs/>
                <w:sz w:val="20"/>
                <w:szCs w:val="22"/>
              </w:rPr>
            </w:pPr>
            <w:r w:rsidRPr="00536543">
              <w:rPr>
                <w:rFonts w:ascii="Calibri" w:hAnsi="Calibri" w:cs="Calibri"/>
                <w:b/>
                <w:bCs/>
                <w:sz w:val="20"/>
                <w:szCs w:val="22"/>
              </w:rPr>
              <w:t>Technical Product Manager</w:t>
            </w:r>
          </w:p>
          <w:p w14:paraId="13B66EF6" w14:textId="5CE058BD" w:rsidR="008C4EDD" w:rsidRPr="00536543" w:rsidRDefault="008C4EDD" w:rsidP="008C4EDD">
            <w:pPr>
              <w:pStyle w:val="TextLeft"/>
              <w:jc w:val="both"/>
              <w:rPr>
                <w:rFonts w:ascii="Calibri" w:hAnsi="Calibri" w:cs="Calibri"/>
                <w:b/>
                <w:bCs/>
                <w:sz w:val="16"/>
                <w:szCs w:val="18"/>
              </w:rPr>
            </w:pPr>
            <w:r w:rsidRPr="00536543">
              <w:rPr>
                <w:rFonts w:ascii="Calibri" w:hAnsi="Calibri" w:cs="Calibri"/>
                <w:b/>
                <w:bCs/>
                <w:sz w:val="16"/>
                <w:szCs w:val="18"/>
              </w:rPr>
              <w:t>Dun &amp; Bradstreet / Dec’20 – Till Date / Hyderabad</w:t>
            </w:r>
          </w:p>
          <w:p w14:paraId="6E2E7452" w14:textId="6F85AD67" w:rsidR="0064725B" w:rsidRPr="00536543" w:rsidRDefault="00FC7706" w:rsidP="0074153E">
            <w:pPr>
              <w:pStyle w:val="TextLeft"/>
              <w:numPr>
                <w:ilvl w:val="0"/>
                <w:numId w:val="13"/>
              </w:numPr>
              <w:jc w:val="both"/>
              <w:rPr>
                <w:rFonts w:ascii="Calibri" w:hAnsi="Calibri" w:cs="Calibri"/>
                <w:sz w:val="20"/>
                <w:szCs w:val="22"/>
              </w:rPr>
            </w:pPr>
            <w:r w:rsidRPr="00536543">
              <w:rPr>
                <w:rFonts w:ascii="Calibri" w:hAnsi="Calibri" w:cs="Calibri"/>
                <w:sz w:val="20"/>
                <w:szCs w:val="22"/>
              </w:rPr>
              <w:t>Designed Single source of truth database for various markets and working on the process of the data mapping.</w:t>
            </w:r>
          </w:p>
          <w:p w14:paraId="795DF5D2" w14:textId="1644FBAD" w:rsidR="00FC7706" w:rsidRPr="00536543" w:rsidRDefault="00FC7706" w:rsidP="0074153E">
            <w:pPr>
              <w:pStyle w:val="TextLeft"/>
              <w:numPr>
                <w:ilvl w:val="0"/>
                <w:numId w:val="13"/>
              </w:numPr>
              <w:jc w:val="both"/>
              <w:rPr>
                <w:rFonts w:ascii="Calibri" w:hAnsi="Calibri" w:cs="Calibri"/>
                <w:sz w:val="20"/>
                <w:szCs w:val="22"/>
              </w:rPr>
            </w:pPr>
            <w:r w:rsidRPr="00536543">
              <w:rPr>
                <w:rFonts w:ascii="Calibri" w:hAnsi="Calibri" w:cs="Calibri"/>
                <w:sz w:val="20"/>
                <w:szCs w:val="22"/>
              </w:rPr>
              <w:t>This will help all the dev teams and analytical teams to utilize the data how it is intended to solve the problems.</w:t>
            </w:r>
          </w:p>
          <w:p w14:paraId="06531EAC" w14:textId="408D1556" w:rsidR="0064725B" w:rsidRPr="00536543" w:rsidRDefault="0064725B" w:rsidP="0064725B">
            <w:pPr>
              <w:pStyle w:val="TextLeft"/>
              <w:jc w:val="left"/>
              <w:rPr>
                <w:rFonts w:ascii="Calibri" w:hAnsi="Calibri" w:cs="Calibri"/>
                <w:b/>
                <w:bCs/>
                <w:sz w:val="20"/>
                <w:szCs w:val="22"/>
              </w:rPr>
            </w:pPr>
            <w:r w:rsidRPr="00536543">
              <w:rPr>
                <w:rFonts w:ascii="Calibri" w:hAnsi="Calibri" w:cs="Calibri"/>
                <w:b/>
                <w:bCs/>
                <w:sz w:val="20"/>
                <w:szCs w:val="22"/>
              </w:rPr>
              <w:t>Principal Analytics Specialist</w:t>
            </w:r>
          </w:p>
          <w:p w14:paraId="01BB7E34" w14:textId="42C6A698" w:rsidR="008C4EDD" w:rsidRPr="00536543" w:rsidRDefault="008C4EDD" w:rsidP="008C4EDD">
            <w:pPr>
              <w:pStyle w:val="TextLeft"/>
              <w:jc w:val="both"/>
              <w:rPr>
                <w:rFonts w:ascii="Calibri" w:hAnsi="Calibri" w:cs="Calibri"/>
                <w:b/>
                <w:bCs/>
                <w:sz w:val="16"/>
                <w:szCs w:val="18"/>
              </w:rPr>
            </w:pPr>
            <w:r w:rsidRPr="00536543">
              <w:rPr>
                <w:rFonts w:ascii="Calibri" w:hAnsi="Calibri" w:cs="Calibri"/>
                <w:b/>
                <w:bCs/>
                <w:sz w:val="16"/>
                <w:szCs w:val="18"/>
              </w:rPr>
              <w:t>Pegasystems / Jul’17 – Nov’20 / Hyderabad</w:t>
            </w:r>
          </w:p>
          <w:p w14:paraId="7E13D9CC" w14:textId="77777777" w:rsidR="000B5180" w:rsidRPr="000B5180" w:rsidRDefault="000B5180" w:rsidP="0074153E">
            <w:pPr>
              <w:pStyle w:val="TextLeft"/>
              <w:numPr>
                <w:ilvl w:val="0"/>
                <w:numId w:val="13"/>
              </w:numPr>
              <w:jc w:val="both"/>
              <w:rPr>
                <w:rFonts w:ascii="Calibri" w:hAnsi="Calibri" w:cs="Calibri"/>
                <w:sz w:val="20"/>
                <w:szCs w:val="22"/>
              </w:rPr>
            </w:pPr>
            <w:r w:rsidRPr="000B5180">
              <w:rPr>
                <w:rFonts w:ascii="Calibri" w:hAnsi="Calibri" w:cs="Calibri"/>
                <w:sz w:val="20"/>
                <w:szCs w:val="22"/>
              </w:rPr>
              <w:t>I’m the go to guy, when people need any challenging task to be done/ fulfilled.</w:t>
            </w:r>
          </w:p>
          <w:p w14:paraId="368AC546" w14:textId="77777777" w:rsidR="00E65FB7" w:rsidRPr="00536543" w:rsidRDefault="00E65FB7" w:rsidP="00E65FB7">
            <w:pPr>
              <w:pStyle w:val="TextLeft"/>
              <w:numPr>
                <w:ilvl w:val="0"/>
                <w:numId w:val="13"/>
              </w:numPr>
              <w:jc w:val="both"/>
              <w:rPr>
                <w:rFonts w:ascii="Calibri" w:hAnsi="Calibri" w:cs="Calibri"/>
                <w:sz w:val="20"/>
                <w:szCs w:val="22"/>
              </w:rPr>
            </w:pPr>
            <w:r w:rsidRPr="00536543">
              <w:rPr>
                <w:rFonts w:ascii="Calibri" w:hAnsi="Calibri" w:cs="Calibri"/>
                <w:sz w:val="20"/>
                <w:szCs w:val="22"/>
              </w:rPr>
              <w:t>Worked with Product and Marketing teams to identify which customer interactions maximized the likelihood or conversations resulting in a rate of increase by 11%.</w:t>
            </w:r>
          </w:p>
          <w:p w14:paraId="7A79342D" w14:textId="3671605E" w:rsidR="000B5180" w:rsidRPr="000B5180" w:rsidRDefault="00F40467" w:rsidP="0074153E">
            <w:pPr>
              <w:pStyle w:val="TextLeft"/>
              <w:numPr>
                <w:ilvl w:val="0"/>
                <w:numId w:val="13"/>
              </w:numPr>
              <w:jc w:val="both"/>
              <w:rPr>
                <w:rFonts w:ascii="Calibri" w:hAnsi="Calibri" w:cs="Calibri"/>
                <w:sz w:val="20"/>
                <w:szCs w:val="22"/>
              </w:rPr>
            </w:pPr>
            <w:r>
              <w:rPr>
                <w:rFonts w:ascii="Calibri" w:hAnsi="Calibri" w:cs="Calibri"/>
                <w:sz w:val="20"/>
                <w:szCs w:val="22"/>
              </w:rPr>
              <w:t>Schedule reports in Tableau Server – Modify/delete/add users in group with incremental refresh usage.</w:t>
            </w:r>
          </w:p>
          <w:p w14:paraId="4E88DE8F" w14:textId="77777777" w:rsidR="000B5180" w:rsidRPr="000B5180" w:rsidRDefault="000B5180" w:rsidP="0074153E">
            <w:pPr>
              <w:pStyle w:val="TextLeft"/>
              <w:numPr>
                <w:ilvl w:val="0"/>
                <w:numId w:val="13"/>
              </w:numPr>
              <w:jc w:val="both"/>
              <w:rPr>
                <w:rFonts w:ascii="Calibri" w:hAnsi="Calibri" w:cs="Calibri"/>
                <w:sz w:val="20"/>
                <w:szCs w:val="22"/>
              </w:rPr>
            </w:pPr>
            <w:r w:rsidRPr="000B5180">
              <w:rPr>
                <w:rFonts w:ascii="Calibri" w:hAnsi="Calibri" w:cs="Calibri"/>
                <w:sz w:val="20"/>
                <w:szCs w:val="22"/>
              </w:rPr>
              <w:t>Developing new metrics and Reports for improving quality and accuracy of forecast.</w:t>
            </w:r>
          </w:p>
          <w:p w14:paraId="73CEE552" w14:textId="77777777" w:rsidR="000B5180" w:rsidRPr="000B5180" w:rsidRDefault="000B5180" w:rsidP="0074153E">
            <w:pPr>
              <w:pStyle w:val="TextLeft"/>
              <w:numPr>
                <w:ilvl w:val="0"/>
                <w:numId w:val="13"/>
              </w:numPr>
              <w:jc w:val="both"/>
              <w:rPr>
                <w:rFonts w:ascii="Calibri" w:hAnsi="Calibri" w:cs="Calibri"/>
                <w:sz w:val="20"/>
                <w:szCs w:val="22"/>
              </w:rPr>
            </w:pPr>
            <w:r w:rsidRPr="000B5180">
              <w:rPr>
                <w:rFonts w:ascii="Calibri" w:hAnsi="Calibri" w:cs="Calibri"/>
                <w:sz w:val="20"/>
                <w:szCs w:val="22"/>
              </w:rPr>
              <w:t>Responsible for collecting and aggregating planning data from multiple sources, including spreadsheets and databases, for the generation of planning and forecasting presentation materials to be utilized in monthly meetings with cross-functional departments.</w:t>
            </w:r>
          </w:p>
          <w:p w14:paraId="63405EAB" w14:textId="77777777" w:rsidR="000B5180" w:rsidRPr="000B5180" w:rsidRDefault="000B5180" w:rsidP="0074153E">
            <w:pPr>
              <w:pStyle w:val="TextLeft"/>
              <w:numPr>
                <w:ilvl w:val="0"/>
                <w:numId w:val="13"/>
              </w:numPr>
              <w:jc w:val="both"/>
              <w:rPr>
                <w:rFonts w:ascii="Calibri" w:hAnsi="Calibri" w:cs="Calibri"/>
                <w:sz w:val="20"/>
                <w:szCs w:val="22"/>
              </w:rPr>
            </w:pPr>
            <w:r w:rsidRPr="000B5180">
              <w:rPr>
                <w:rFonts w:ascii="Calibri" w:hAnsi="Calibri" w:cs="Calibri"/>
                <w:sz w:val="20"/>
                <w:szCs w:val="22"/>
              </w:rPr>
              <w:t>Social media marketing: developing a distinct online presence by attracting high numbers of internet followers through social media channels such as Facebook, Twitter, YouTube and Instagram.</w:t>
            </w:r>
          </w:p>
          <w:p w14:paraId="377CA4E8" w14:textId="77777777" w:rsidR="000B5180" w:rsidRPr="000B5180" w:rsidRDefault="000B5180" w:rsidP="0074153E">
            <w:pPr>
              <w:pStyle w:val="TextLeft"/>
              <w:numPr>
                <w:ilvl w:val="0"/>
                <w:numId w:val="13"/>
              </w:numPr>
              <w:jc w:val="both"/>
              <w:rPr>
                <w:rFonts w:ascii="Calibri" w:hAnsi="Calibri" w:cs="Calibri"/>
                <w:sz w:val="20"/>
                <w:szCs w:val="22"/>
              </w:rPr>
            </w:pPr>
            <w:r w:rsidRPr="000B5180">
              <w:rPr>
                <w:rFonts w:ascii="Calibri" w:hAnsi="Calibri" w:cs="Calibri"/>
                <w:sz w:val="20"/>
                <w:szCs w:val="22"/>
              </w:rPr>
              <w:t>Complete ad-hoc analysis, on a regular basis, for senior management and various teams including Finance, Sales, IT and Marketing.</w:t>
            </w:r>
          </w:p>
          <w:p w14:paraId="20EDCC89" w14:textId="19BE0E33" w:rsidR="0064725B" w:rsidRPr="00536543" w:rsidRDefault="0064725B" w:rsidP="0064725B">
            <w:pPr>
              <w:pStyle w:val="TextLeft"/>
              <w:jc w:val="left"/>
              <w:rPr>
                <w:rFonts w:ascii="Calibri" w:hAnsi="Calibri" w:cs="Calibri"/>
                <w:b/>
                <w:bCs/>
                <w:sz w:val="20"/>
                <w:szCs w:val="22"/>
              </w:rPr>
            </w:pPr>
            <w:r w:rsidRPr="00536543">
              <w:rPr>
                <w:rFonts w:ascii="Calibri" w:hAnsi="Calibri" w:cs="Calibri"/>
                <w:b/>
                <w:bCs/>
                <w:sz w:val="20"/>
                <w:szCs w:val="22"/>
              </w:rPr>
              <w:t>IT Analyst</w:t>
            </w:r>
          </w:p>
          <w:p w14:paraId="2B337C04" w14:textId="0EF7D33F" w:rsidR="00536543" w:rsidRPr="00536543" w:rsidRDefault="00536543" w:rsidP="00536543">
            <w:pPr>
              <w:pStyle w:val="TextLeft"/>
              <w:jc w:val="both"/>
              <w:rPr>
                <w:rFonts w:ascii="Calibri" w:hAnsi="Calibri" w:cs="Calibri"/>
                <w:b/>
                <w:bCs/>
                <w:sz w:val="16"/>
                <w:szCs w:val="18"/>
              </w:rPr>
            </w:pPr>
            <w:r w:rsidRPr="00536543">
              <w:rPr>
                <w:rFonts w:ascii="Calibri" w:hAnsi="Calibri" w:cs="Calibri"/>
                <w:b/>
                <w:bCs/>
                <w:sz w:val="16"/>
                <w:szCs w:val="18"/>
              </w:rPr>
              <w:t>TCS / Dec’11 – Jun’17 / Hyderabad</w:t>
            </w:r>
          </w:p>
          <w:p w14:paraId="0D8D01CF" w14:textId="2CEFECED" w:rsidR="00122833" w:rsidRDefault="00F963C1" w:rsidP="00F963C1">
            <w:pPr>
              <w:pStyle w:val="TextLeft"/>
              <w:jc w:val="both"/>
              <w:rPr>
                <w:rFonts w:ascii="Calibri" w:hAnsi="Calibri" w:cs="Calibri"/>
                <w:sz w:val="20"/>
                <w:szCs w:val="22"/>
              </w:rPr>
            </w:pPr>
            <w:r>
              <w:rPr>
                <w:rFonts w:ascii="Calibri" w:hAnsi="Calibri" w:cs="Calibri"/>
                <w:sz w:val="20"/>
                <w:szCs w:val="22"/>
              </w:rPr>
              <w:t xml:space="preserve">        </w:t>
            </w:r>
            <w:r w:rsidR="00122833">
              <w:rPr>
                <w:rFonts w:ascii="Calibri" w:hAnsi="Calibri" w:cs="Calibri"/>
                <w:sz w:val="20"/>
                <w:szCs w:val="22"/>
              </w:rPr>
              <w:t>Genzyme:</w:t>
            </w:r>
          </w:p>
          <w:p w14:paraId="0263659F" w14:textId="77777777" w:rsidR="0074153E" w:rsidRPr="0074153E" w:rsidRDefault="0074153E" w:rsidP="0074153E">
            <w:pPr>
              <w:pStyle w:val="TextLeft"/>
              <w:numPr>
                <w:ilvl w:val="0"/>
                <w:numId w:val="13"/>
              </w:numPr>
              <w:jc w:val="both"/>
              <w:rPr>
                <w:rFonts w:ascii="Calibri" w:hAnsi="Calibri" w:cs="Calibri"/>
                <w:sz w:val="20"/>
                <w:szCs w:val="22"/>
              </w:rPr>
            </w:pPr>
            <w:r w:rsidRPr="0074153E">
              <w:rPr>
                <w:rFonts w:ascii="Calibri" w:hAnsi="Calibri" w:cs="Calibri"/>
                <w:sz w:val="20"/>
                <w:szCs w:val="22"/>
              </w:rPr>
              <w:t>Created Drill-down and Sub-Report using PowerBI, Monitored the performance of the reports.</w:t>
            </w:r>
          </w:p>
          <w:p w14:paraId="35D4D799" w14:textId="6D758910" w:rsidR="0096556B" w:rsidRPr="0074153E" w:rsidRDefault="0074153E" w:rsidP="0074153E">
            <w:pPr>
              <w:pStyle w:val="TextLeft"/>
              <w:numPr>
                <w:ilvl w:val="0"/>
                <w:numId w:val="13"/>
              </w:numPr>
              <w:jc w:val="both"/>
              <w:rPr>
                <w:rFonts w:ascii="Calibri" w:hAnsi="Calibri" w:cs="Calibri"/>
                <w:sz w:val="20"/>
                <w:szCs w:val="22"/>
              </w:rPr>
            </w:pPr>
            <w:r w:rsidRPr="0074153E">
              <w:rPr>
                <w:rFonts w:ascii="Calibri" w:hAnsi="Calibri" w:cs="Calibri"/>
                <w:sz w:val="20"/>
                <w:szCs w:val="22"/>
              </w:rPr>
              <w:t>Created DAX and generate Quick filters, Parameters efficiently.</w:t>
            </w:r>
          </w:p>
          <w:p w14:paraId="41704CFF" w14:textId="1C58F095" w:rsidR="00E00727" w:rsidRPr="00B9231A" w:rsidRDefault="00122833" w:rsidP="00B9231A">
            <w:pPr>
              <w:pStyle w:val="TextLeft"/>
              <w:ind w:left="360"/>
              <w:jc w:val="both"/>
              <w:rPr>
                <w:rFonts w:ascii="Calibri" w:hAnsi="Calibri" w:cs="Calibri"/>
                <w:sz w:val="20"/>
                <w:szCs w:val="22"/>
              </w:rPr>
            </w:pPr>
            <w:r w:rsidRPr="00B9231A">
              <w:rPr>
                <w:rFonts w:ascii="Calibri" w:hAnsi="Calibri" w:cs="Calibri"/>
                <w:sz w:val="20"/>
                <w:szCs w:val="22"/>
              </w:rPr>
              <w:t>BT:</w:t>
            </w:r>
          </w:p>
          <w:p w14:paraId="3E80F46D" w14:textId="77777777" w:rsidR="00312721" w:rsidRPr="00312721" w:rsidRDefault="00312721" w:rsidP="0074153E">
            <w:pPr>
              <w:pStyle w:val="TextLeft"/>
              <w:numPr>
                <w:ilvl w:val="0"/>
                <w:numId w:val="13"/>
              </w:numPr>
              <w:jc w:val="both"/>
              <w:rPr>
                <w:rFonts w:ascii="Calibri" w:hAnsi="Calibri" w:cs="Calibri"/>
                <w:sz w:val="20"/>
                <w:szCs w:val="22"/>
              </w:rPr>
            </w:pPr>
            <w:r w:rsidRPr="00312721">
              <w:rPr>
                <w:rFonts w:ascii="Calibri" w:hAnsi="Calibri" w:cs="Calibri"/>
                <w:sz w:val="20"/>
                <w:szCs w:val="22"/>
              </w:rPr>
              <w:t>Good knowledge on Tableau Desktop, Tableau Reader and Tableau Server.</w:t>
            </w:r>
          </w:p>
          <w:p w14:paraId="62377359" w14:textId="45C7B9B3" w:rsidR="00206332" w:rsidRPr="00CC6CBC" w:rsidRDefault="00312721" w:rsidP="0074153E">
            <w:pPr>
              <w:pStyle w:val="TextLeft"/>
              <w:numPr>
                <w:ilvl w:val="0"/>
                <w:numId w:val="13"/>
              </w:numPr>
              <w:jc w:val="both"/>
              <w:rPr>
                <w:rFonts w:ascii="Calibri" w:hAnsi="Calibri" w:cs="Calibri"/>
                <w:sz w:val="20"/>
                <w:szCs w:val="22"/>
              </w:rPr>
            </w:pPr>
            <w:r w:rsidRPr="00CC6CBC">
              <w:rPr>
                <w:rFonts w:ascii="Calibri" w:hAnsi="Calibri" w:cs="Calibri"/>
                <w:sz w:val="20"/>
                <w:szCs w:val="22"/>
              </w:rPr>
              <w:t>Performed extensive GAP analysis in the project as there were numerous 'As-Is' and 'To-Be' conditions.</w:t>
            </w:r>
            <w:r w:rsidR="00CC6CBC">
              <w:rPr>
                <w:rFonts w:ascii="Calibri" w:hAnsi="Calibri" w:cs="Calibri"/>
                <w:sz w:val="20"/>
                <w:szCs w:val="22"/>
              </w:rPr>
              <w:t xml:space="preserve"> </w:t>
            </w:r>
            <w:r w:rsidRPr="00CC6CBC">
              <w:rPr>
                <w:rFonts w:ascii="Calibri" w:hAnsi="Calibri" w:cs="Calibri"/>
                <w:sz w:val="20"/>
                <w:szCs w:val="22"/>
              </w:rPr>
              <w:t>Building, publishing customized interactive reports and dashboards, report scheduling using Tableau server.</w:t>
            </w:r>
          </w:p>
          <w:p w14:paraId="5CEBF2FB" w14:textId="15C281F9" w:rsidR="00312721" w:rsidRPr="00CC6CBC" w:rsidRDefault="00312721" w:rsidP="0074153E">
            <w:pPr>
              <w:pStyle w:val="TextLeft"/>
              <w:numPr>
                <w:ilvl w:val="0"/>
                <w:numId w:val="13"/>
              </w:numPr>
              <w:jc w:val="both"/>
              <w:rPr>
                <w:rFonts w:ascii="Calibri" w:hAnsi="Calibri" w:cs="Calibri"/>
                <w:sz w:val="20"/>
                <w:szCs w:val="22"/>
              </w:rPr>
            </w:pPr>
            <w:r w:rsidRPr="00CC6CBC">
              <w:rPr>
                <w:rFonts w:ascii="Calibri" w:hAnsi="Calibri" w:cs="Calibri"/>
                <w:sz w:val="20"/>
                <w:szCs w:val="22"/>
              </w:rPr>
              <w:t>Created action filters, parameters and calculated sets for preparing dashboards and worksheets in Tableau.</w:t>
            </w:r>
            <w:r w:rsidR="00CC6CBC">
              <w:rPr>
                <w:rFonts w:ascii="Calibri" w:hAnsi="Calibri" w:cs="Calibri"/>
                <w:sz w:val="20"/>
                <w:szCs w:val="22"/>
              </w:rPr>
              <w:t xml:space="preserve"> </w:t>
            </w:r>
            <w:r w:rsidRPr="00CC6CBC">
              <w:rPr>
                <w:rFonts w:ascii="Calibri" w:hAnsi="Calibri" w:cs="Calibri"/>
                <w:sz w:val="20"/>
                <w:szCs w:val="22"/>
              </w:rPr>
              <w:t>Fine-tuned SQL Queries for maximum efficiency and performance.</w:t>
            </w:r>
          </w:p>
          <w:p w14:paraId="70E68019" w14:textId="3C473FA6" w:rsidR="00165D0B" w:rsidRPr="00536543" w:rsidRDefault="00165D0B" w:rsidP="0064725B">
            <w:pPr>
              <w:rPr>
                <w:rFonts w:ascii="Calibri" w:hAnsi="Calibri" w:cs="Calibri"/>
                <w:b/>
                <w:bCs/>
              </w:rPr>
            </w:pPr>
          </w:p>
        </w:tc>
      </w:tr>
      <w:tr w:rsidR="00DD5F82" w:rsidRPr="00536543" w14:paraId="38AE86C8" w14:textId="77777777" w:rsidTr="004C1890">
        <w:trPr>
          <w:trHeight w:val="7816"/>
        </w:trPr>
        <w:tc>
          <w:tcPr>
            <w:tcW w:w="3961" w:type="dxa"/>
            <w:gridSpan w:val="2"/>
            <w:tcBorders>
              <w:bottom w:val="nil"/>
              <w:right w:val="single" w:sz="12" w:space="0" w:color="FF9900"/>
            </w:tcBorders>
            <w:shd w:val="clear" w:color="auto" w:fill="F7EFDE" w:themeFill="accent4" w:themeFillTint="33"/>
          </w:tcPr>
          <w:p w14:paraId="5CBD636D" w14:textId="77777777" w:rsidR="00CC7C65" w:rsidRPr="00536543" w:rsidRDefault="00192B5E" w:rsidP="00DD5F82">
            <w:pPr>
              <w:pStyle w:val="TextLeft"/>
              <w:rPr>
                <w:rFonts w:ascii="Calibri" w:hAnsi="Calibri" w:cs="Calibri"/>
                <w:b/>
                <w:bCs/>
                <w:sz w:val="20"/>
                <w:szCs w:val="22"/>
              </w:rPr>
            </w:pPr>
            <w:r w:rsidRPr="00536543">
              <w:rPr>
                <w:rFonts w:ascii="Calibri" w:hAnsi="Calibri" w:cs="Calibri"/>
                <w:b/>
                <w:bCs/>
                <w:sz w:val="20"/>
                <w:szCs w:val="22"/>
              </w:rPr>
              <w:t>CBA (Certified Business Analytics)</w:t>
            </w:r>
          </w:p>
          <w:p w14:paraId="3EB3DD40" w14:textId="22A8D10C" w:rsidR="00DD5F82" w:rsidRPr="00536543" w:rsidRDefault="00CC7C65" w:rsidP="00DD5F82">
            <w:pPr>
              <w:pStyle w:val="TextLeft"/>
              <w:rPr>
                <w:rFonts w:ascii="Calibri" w:hAnsi="Calibri" w:cs="Calibri"/>
                <w:sz w:val="20"/>
                <w:szCs w:val="22"/>
              </w:rPr>
            </w:pPr>
            <w:r w:rsidRPr="00536543">
              <w:rPr>
                <w:rFonts w:ascii="Calibri" w:hAnsi="Calibri" w:cs="Calibri"/>
                <w:sz w:val="20"/>
                <w:szCs w:val="22"/>
              </w:rPr>
              <w:t>Indian School of Business, Hyderabad</w:t>
            </w:r>
          </w:p>
          <w:p w14:paraId="322B316B" w14:textId="41686B43" w:rsidR="00192B5E" w:rsidRPr="00536543" w:rsidRDefault="00192B5E" w:rsidP="00192B5E">
            <w:pPr>
              <w:pStyle w:val="TextLeft"/>
              <w:rPr>
                <w:rFonts w:ascii="Calibri" w:hAnsi="Calibri" w:cs="Calibri"/>
                <w:sz w:val="20"/>
                <w:szCs w:val="22"/>
              </w:rPr>
            </w:pPr>
            <w:r w:rsidRPr="00536543">
              <w:rPr>
                <w:rFonts w:ascii="Calibri" w:hAnsi="Calibri" w:cs="Calibri"/>
                <w:sz w:val="20"/>
                <w:szCs w:val="22"/>
              </w:rPr>
              <w:t>(2015-16)</w:t>
            </w:r>
          </w:p>
          <w:p w14:paraId="5DE7C221" w14:textId="77777777" w:rsidR="00CC7C65" w:rsidRPr="00536543" w:rsidRDefault="00CC7C65" w:rsidP="00CC7C65">
            <w:pPr>
              <w:rPr>
                <w:rFonts w:ascii="Calibri" w:hAnsi="Calibri" w:cs="Calibri"/>
              </w:rPr>
            </w:pPr>
          </w:p>
          <w:p w14:paraId="295DF786" w14:textId="77777777" w:rsidR="00CC7C65" w:rsidRPr="00536543" w:rsidRDefault="00192B5E" w:rsidP="00DD5F82">
            <w:pPr>
              <w:pStyle w:val="TextLeft"/>
              <w:rPr>
                <w:rFonts w:ascii="Calibri" w:hAnsi="Calibri" w:cs="Calibri"/>
                <w:sz w:val="20"/>
                <w:szCs w:val="22"/>
              </w:rPr>
            </w:pPr>
            <w:r w:rsidRPr="00536543">
              <w:rPr>
                <w:rFonts w:ascii="Calibri" w:hAnsi="Calibri" w:cs="Calibri"/>
                <w:b/>
                <w:bCs/>
                <w:sz w:val="20"/>
                <w:szCs w:val="22"/>
              </w:rPr>
              <w:t>B.Tech – Computer Science</w:t>
            </w:r>
            <w:r w:rsidRPr="00536543">
              <w:rPr>
                <w:rFonts w:ascii="Calibri" w:hAnsi="Calibri" w:cs="Calibri"/>
                <w:sz w:val="20"/>
                <w:szCs w:val="22"/>
              </w:rPr>
              <w:t>,</w:t>
            </w:r>
          </w:p>
          <w:p w14:paraId="153BA749" w14:textId="3400AADB" w:rsidR="00DD5F82" w:rsidRPr="00536543" w:rsidRDefault="00192B5E" w:rsidP="00DD5F82">
            <w:pPr>
              <w:pStyle w:val="TextLeft"/>
              <w:rPr>
                <w:rFonts w:ascii="Calibri" w:hAnsi="Calibri" w:cs="Calibri"/>
                <w:sz w:val="20"/>
                <w:szCs w:val="22"/>
              </w:rPr>
            </w:pPr>
            <w:r w:rsidRPr="00536543">
              <w:rPr>
                <w:rFonts w:ascii="Calibri" w:hAnsi="Calibri" w:cs="Calibri"/>
                <w:sz w:val="20"/>
                <w:szCs w:val="22"/>
              </w:rPr>
              <w:t>GMRIT</w:t>
            </w:r>
            <w:r w:rsidR="00CC7C65" w:rsidRPr="00536543">
              <w:rPr>
                <w:rFonts w:ascii="Calibri" w:hAnsi="Calibri" w:cs="Calibri"/>
                <w:sz w:val="20"/>
                <w:szCs w:val="22"/>
              </w:rPr>
              <w:t>, Rajam</w:t>
            </w:r>
          </w:p>
          <w:p w14:paraId="780046E4" w14:textId="77777777" w:rsidR="00DD5F82" w:rsidRPr="00536543" w:rsidRDefault="00192B5E" w:rsidP="00DD5F82">
            <w:pPr>
              <w:pStyle w:val="TextLeft"/>
              <w:rPr>
                <w:rFonts w:ascii="Calibri" w:hAnsi="Calibri" w:cs="Calibri"/>
                <w:sz w:val="20"/>
                <w:szCs w:val="22"/>
              </w:rPr>
            </w:pPr>
            <w:r w:rsidRPr="00536543">
              <w:rPr>
                <w:rFonts w:ascii="Calibri" w:hAnsi="Calibri" w:cs="Calibri"/>
                <w:sz w:val="20"/>
                <w:szCs w:val="22"/>
              </w:rPr>
              <w:t>(2007-11)</w:t>
            </w:r>
          </w:p>
          <w:p w14:paraId="1E4FDE12" w14:textId="77777777" w:rsidR="00192B5E" w:rsidRPr="00536543" w:rsidRDefault="00192B5E" w:rsidP="00192B5E">
            <w:pPr>
              <w:rPr>
                <w:rFonts w:ascii="Calibri" w:hAnsi="Calibri" w:cs="Calibri"/>
              </w:rPr>
            </w:pPr>
          </w:p>
          <w:p w14:paraId="04766A7F" w14:textId="390D0F2F" w:rsidR="00192B5E" w:rsidRPr="00536543" w:rsidRDefault="00192B5E" w:rsidP="00A845E0">
            <w:pPr>
              <w:jc w:val="center"/>
              <w:rPr>
                <w:rFonts w:ascii="Calibri" w:hAnsi="Calibri" w:cs="Calibri"/>
                <w:b/>
                <w:color w:val="FF9900"/>
                <w:sz w:val="28"/>
              </w:rPr>
            </w:pPr>
            <w:r w:rsidRPr="00536543">
              <w:rPr>
                <w:rFonts w:ascii="Calibri" w:hAnsi="Calibri" w:cs="Calibri"/>
                <w:b/>
                <w:color w:val="FF9900"/>
                <w:sz w:val="28"/>
              </w:rPr>
              <w:t>Technology / Platform</w:t>
            </w:r>
          </w:p>
          <w:p w14:paraId="11ED847B" w14:textId="0EA9A40F" w:rsidR="0039394B" w:rsidRDefault="00766F02" w:rsidP="00A845E0">
            <w:pPr>
              <w:pStyle w:val="TextLeft"/>
              <w:jc w:val="left"/>
              <w:rPr>
                <w:rFonts w:ascii="Calibri" w:hAnsi="Calibri" w:cs="Calibri"/>
                <w:sz w:val="20"/>
                <w:szCs w:val="22"/>
              </w:rPr>
            </w:pPr>
            <w:r>
              <w:rPr>
                <w:rFonts w:ascii="Calibri" w:hAnsi="Calibri" w:cs="Calibri"/>
                <w:noProof/>
                <w:sz w:val="20"/>
                <w:szCs w:val="22"/>
              </w:rPr>
              <mc:AlternateContent>
                <mc:Choice Requires="wpg">
                  <w:drawing>
                    <wp:anchor distT="0" distB="0" distL="114300" distR="114300" simplePos="0" relativeHeight="251694080" behindDoc="0" locked="0" layoutInCell="1" allowOverlap="1" wp14:anchorId="1D0779E4" wp14:editId="6650862E">
                      <wp:simplePos x="0" y="0"/>
                      <wp:positionH relativeFrom="column">
                        <wp:posOffset>1623060</wp:posOffset>
                      </wp:positionH>
                      <wp:positionV relativeFrom="paragraph">
                        <wp:posOffset>29210</wp:posOffset>
                      </wp:positionV>
                      <wp:extent cx="663702" cy="82550"/>
                      <wp:effectExtent l="19050" t="38100" r="41275" b="31750"/>
                      <wp:wrapNone/>
                      <wp:docPr id="43" name="Group 43"/>
                      <wp:cNvGraphicFramePr/>
                      <a:graphic xmlns:a="http://schemas.openxmlformats.org/drawingml/2006/main">
                        <a:graphicData uri="http://schemas.microsoft.com/office/word/2010/wordprocessingGroup">
                          <wpg:wgp>
                            <wpg:cNvGrpSpPr/>
                            <wpg:grpSpPr>
                              <a:xfrm>
                                <a:off x="0" y="0"/>
                                <a:ext cx="663702" cy="82550"/>
                                <a:chOff x="0" y="0"/>
                                <a:chExt cx="663702" cy="82550"/>
                              </a:xfrm>
                            </wpg:grpSpPr>
                            <wps:wsp>
                              <wps:cNvPr id="38" name="Star: 5 Points 38"/>
                              <wps:cNvSpPr/>
                              <wps:spPr>
                                <a:xfrm>
                                  <a:off x="0" y="0"/>
                                  <a:ext cx="73152" cy="73152"/>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ar: 5 Points 39"/>
                              <wps:cNvSpPr/>
                              <wps:spPr>
                                <a:xfrm>
                                  <a:off x="158750" y="6350"/>
                                  <a:ext cx="73152" cy="6985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ar: 5 Points 40"/>
                              <wps:cNvSpPr/>
                              <wps:spPr>
                                <a:xfrm>
                                  <a:off x="304800" y="0"/>
                                  <a:ext cx="82550" cy="8255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ar: 5 Points 41"/>
                              <wps:cNvSpPr/>
                              <wps:spPr>
                                <a:xfrm>
                                  <a:off x="444500" y="6350"/>
                                  <a:ext cx="73152" cy="73152"/>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ar: 5 Points 42"/>
                              <wps:cNvSpPr/>
                              <wps:spPr>
                                <a:xfrm>
                                  <a:off x="590550" y="6350"/>
                                  <a:ext cx="73152" cy="73152"/>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058B856" id="Group 43" o:spid="_x0000_s1026" style="position:absolute;margin-left:127.8pt;margin-top:2.3pt;width:52.25pt;height:6.5pt;z-index:251694080" coordsize="6637,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">
                      <v:shape id="Star: 5 Points 38" o:spid="_x0000_s1027" style="position:absolute;width:731;height:731;visibility:visible;mso-wrap-style:square;v-text-anchor:middle" coordsize="73152,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" path="m,27942r27942,l36576,r8634,27942l73152,27942,50547,45210r8634,27942l36576,55883,13971,73152,22605,45210,,27942xe" fillcolor="#303848 [3204]" strokecolor="#181b23 [1604]" strokeweight="1pt">
                        <v:stroke joinstyle="miter"/>
                        <v:path arrowok="t" o:connecttype="custom" o:connectlocs="0,27942;27942,27942;36576,0;45210,27942;73152,27942;50547,45210;59181,73152;36576,55883;13971,73152;22605,45210;0,27942" o:connectangles="0,0,0,0,0,0,0,0,0,0,0"/>
                      </v:shape>
                      <v:shape id="Star: 5 Points 39" o:spid="_x0000_s1028" style="position:absolute;left:1587;top:63;width:732;height:699;visibility:visible;mso-wrap-style:square;v-text-anchor:middle" coordsize="73152,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" path="m,26680r27942,l36576,r8634,26680l73152,26680,50547,43169r8634,26681l36576,53360,13971,69850,22605,43169,,26680xe" fillcolor="#303848 [3204]" strokecolor="#181b23 [1604]" strokeweight="1pt">
                        <v:stroke joinstyle="miter"/>
                        <v:path arrowok="t" o:connecttype="custom" o:connectlocs="0,26680;27942,26680;36576,0;45210,26680;73152,26680;50547,43169;59181,69850;36576,53360;13971,69850;22605,43169;0,26680" o:connectangles="0,0,0,0,0,0,0,0,0,0,0"/>
                      </v:shape>
                      <v:shape id="Star: 5 Points 40" o:spid="_x0000_s1029" style="position:absolute;left:3048;width:825;height:825;visibility:visible;mso-wrap-style:square;v-text-anchor:middle" coordsize="8255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" path="m,31531r31531,l41275,r9744,31531l82550,31531,57040,51018r9744,31532l41275,63062,15766,82550,25510,51018,,31531xe" fillcolor="#303848 [3204]" strokecolor="#181b23 [1604]" strokeweight="1pt">
                        <v:stroke joinstyle="miter"/>
                        <v:path arrowok="t" o:connecttype="custom" o:connectlocs="0,31531;31531,31531;41275,0;51019,31531;82550,31531;57040,51018;66784,82550;41275,63062;15766,82550;25510,51018;0,31531" o:connectangles="0,0,0,0,0,0,0,0,0,0,0"/>
                      </v:shape>
                      <v:shape id="Star: 5 Points 41" o:spid="_x0000_s1030" style="position:absolute;left:4445;top:63;width:731;height:732;visibility:visible;mso-wrap-style:square;v-text-anchor:middle" coordsize="73152,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" path="m,27942r27942,l36576,r8634,27942l73152,27942,50547,45210r8634,27942l36576,55883,13971,73152,22605,45210,,27942xe" fillcolor="#303848 [3204]" strokecolor="#181b23 [1604]" strokeweight="1pt">
                        <v:stroke joinstyle="miter"/>
                        <v:path arrowok="t" o:connecttype="custom" o:connectlocs="0,27942;27942,27942;36576,0;45210,27942;73152,27942;50547,45210;59181,73152;36576,55883;13971,73152;22605,45210;0,27942" o:connectangles="0,0,0,0,0,0,0,0,0,0,0"/>
                      </v:shape>
                      <v:shape id="Star: 5 Points 42" o:spid="_x0000_s1031" style="position:absolute;left:5905;top:63;width:732;height:732;visibility:visible;mso-wrap-style:square;v-text-anchor:middle" coordsize="73152,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" path="m,27942r27942,l36576,r8634,27942l73152,27942,50547,45210r8634,27942l36576,55883,13971,73152,22605,45210,,27942xe" fillcolor="#303848 [3204]" strokecolor="#181b23 [1604]" strokeweight="1pt">
                        <v:stroke joinstyle="miter"/>
                        <v:path arrowok="t" o:connecttype="custom" o:connectlocs="0,27942;27942,27942;36576,0;45210,27942;73152,27942;50547,45210;59181,73152;36576,55883;13971,73152;22605,45210;0,27942" o:connectangles="0,0,0,0,0,0,0,0,0,0,0"/>
                      </v:shape>
                    </v:group>
                  </w:pict>
                </mc:Fallback>
              </mc:AlternateContent>
            </w:r>
            <w:r w:rsidR="0039394B">
              <w:rPr>
                <w:rFonts w:ascii="Calibri" w:hAnsi="Calibri" w:cs="Calibri"/>
                <w:sz w:val="20"/>
                <w:szCs w:val="22"/>
              </w:rPr>
              <w:t>Excel</w:t>
            </w:r>
            <w:r w:rsidR="00F07983">
              <w:rPr>
                <w:rFonts w:ascii="Calibri" w:hAnsi="Calibri" w:cs="Calibri"/>
                <w:sz w:val="20"/>
                <w:szCs w:val="22"/>
              </w:rPr>
              <w:t xml:space="preserve"> (9 yrs)</w:t>
            </w:r>
          </w:p>
          <w:p w14:paraId="1924EB46" w14:textId="64E3CAF2" w:rsidR="00192B5E" w:rsidRPr="00536543" w:rsidRDefault="0040684D" w:rsidP="00A845E0">
            <w:pPr>
              <w:pStyle w:val="TextLeft"/>
              <w:jc w:val="left"/>
              <w:rPr>
                <w:rFonts w:ascii="Calibri" w:hAnsi="Calibri" w:cs="Calibri"/>
                <w:sz w:val="20"/>
                <w:szCs w:val="22"/>
              </w:rPr>
            </w:pPr>
            <w:r>
              <w:rPr>
                <w:rFonts w:ascii="Calibri" w:hAnsi="Calibri" w:cs="Calibri"/>
                <w:noProof/>
                <w:sz w:val="20"/>
                <w:szCs w:val="22"/>
              </w:rPr>
              <mc:AlternateContent>
                <mc:Choice Requires="wpg">
                  <w:drawing>
                    <wp:anchor distT="0" distB="0" distL="114300" distR="114300" simplePos="0" relativeHeight="251620352" behindDoc="0" locked="0" layoutInCell="1" allowOverlap="1" wp14:anchorId="0399F20F" wp14:editId="4BC77C9C">
                      <wp:simplePos x="0" y="0"/>
                      <wp:positionH relativeFrom="margin">
                        <wp:align>right</wp:align>
                      </wp:positionH>
                      <wp:positionV relativeFrom="paragraph">
                        <wp:posOffset>35560</wp:posOffset>
                      </wp:positionV>
                      <wp:extent cx="673100" cy="79375"/>
                      <wp:effectExtent l="19050" t="38100" r="31750" b="34925"/>
                      <wp:wrapNone/>
                      <wp:docPr id="7" name="Group 7"/>
                      <wp:cNvGraphicFramePr/>
                      <a:graphic xmlns:a="http://schemas.openxmlformats.org/drawingml/2006/main">
                        <a:graphicData uri="http://schemas.microsoft.com/office/word/2010/wordprocessingGroup">
                          <wpg:wgp>
                            <wpg:cNvGrpSpPr/>
                            <wpg:grpSpPr>
                              <a:xfrm>
                                <a:off x="0" y="0"/>
                                <a:ext cx="673100" cy="79375"/>
                                <a:chOff x="0" y="0"/>
                                <a:chExt cx="673100" cy="79375"/>
                              </a:xfrm>
                            </wpg:grpSpPr>
                            <wps:wsp>
                              <wps:cNvPr id="2" name="Star: 5 Points 2"/>
                              <wps:cNvSpPr/>
                              <wps:spPr>
                                <a:xfrm>
                                  <a:off x="0" y="6350"/>
                                  <a:ext cx="69850" cy="6985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ar: 5 Points 3"/>
                              <wps:cNvSpPr/>
                              <wps:spPr>
                                <a:xfrm>
                                  <a:off x="152400" y="6350"/>
                                  <a:ext cx="69850" cy="6985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ar: 5 Points 4"/>
                              <wps:cNvSpPr/>
                              <wps:spPr>
                                <a:xfrm>
                                  <a:off x="298450" y="0"/>
                                  <a:ext cx="73152" cy="73152"/>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ar: 5 Points 5"/>
                              <wps:cNvSpPr/>
                              <wps:spPr>
                                <a:xfrm>
                                  <a:off x="444500" y="6350"/>
                                  <a:ext cx="76200" cy="7302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ar: 5 Points 6"/>
                              <wps:cNvSpPr/>
                              <wps:spPr>
                                <a:xfrm>
                                  <a:off x="596900" y="6350"/>
                                  <a:ext cx="76200" cy="73025"/>
                                </a:xfrm>
                                <a:prstGeom prst="star5">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D4133F7" id="Group 7" o:spid="_x0000_s1026" style="position:absolute;margin-left:1.8pt;margin-top:2.8pt;width:53pt;height:6.25pt;z-index:251620352;mso-position-horizontal:right;mso-position-horizontal-relative:margin" coordsize="6731,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">
                      <v:shape id="Star: 5 Points 2" o:spid="_x0000_s1027" style="position:absolute;top:63;width:698;height:699;visibility:visible;mso-wrap-style:square;v-text-anchor:middle" coordsize="69850,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" path="m,26680r26680,l34925,r8245,26680l69850,26680,48265,43169r8245,26681l34925,53360,13340,69850,21585,43169,,26680xe" fillcolor="#303848 [3204]" strokecolor="#181b23 [1604]" strokeweight="1pt">
                        <v:stroke joinstyle="miter"/>
                        <v:path arrowok="t" o:connecttype="custom" o:connectlocs="0,26680;26680,26680;34925,0;43170,26680;69850,26680;48265,43169;56510,69850;34925,53360;13340,69850;21585,43169;0,26680" o:connectangles="0,0,0,0,0,0,0,0,0,0,0"/>
                      </v:shape>
                      <v:shape id="Star: 5 Points 3" o:spid="_x0000_s1028" style="position:absolute;left:1524;top:63;width:698;height:699;visibility:visible;mso-wrap-style:square;v-text-anchor:middle" coordsize="69850,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" path="m,26680r26680,l34925,r8245,26680l69850,26680,48265,43169r8245,26681l34925,53360,13340,69850,21585,43169,,26680xe" fillcolor="#303848 [3204]" strokecolor="#181b23 [1604]" strokeweight="1pt">
                        <v:stroke joinstyle="miter"/>
                        <v:path arrowok="t" o:connecttype="custom" o:connectlocs="0,26680;26680,26680;34925,0;43170,26680;69850,26680;48265,43169;56510,69850;34925,53360;13340,69850;21585,43169;0,26680" o:connectangles="0,0,0,0,0,0,0,0,0,0,0"/>
                      </v:shape>
                      <v:shape id="Star: 5 Points 4" o:spid="_x0000_s1029" style="position:absolute;left:2984;width:732;height:731;visibility:visible;mso-wrap-style:square;v-text-anchor:middle" coordsize="73152,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" path="m,27942r27942,l36576,r8634,27942l73152,27942,50547,45210r8634,27942l36576,55883,13971,73152,22605,45210,,27942xe" fillcolor="#303848 [3204]" strokecolor="#181b23 [1604]" strokeweight="1pt">
                        <v:stroke joinstyle="miter"/>
                        <v:path arrowok="t" o:connecttype="custom" o:connectlocs="0,27942;27942,27942;36576,0;45210,27942;73152,27942;50547,45210;59181,73152;36576,55883;13971,73152;22605,45210;0,27942" o:connectangles="0,0,0,0,0,0,0,0,0,0,0"/>
                      </v:shape>
                      <v:shape id="Star: 5 Points 5" o:spid="_x0000_s1030" style="position:absolute;left:4445;top:63;width:762;height:730;visibility:visible;mso-wrap-style:square;v-text-anchor:middle" coordsize="76200,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" path="m,27893r29106,l38100,r8994,27893l76200,27893,52653,45132r8994,27893l38100,55786,14553,73025,23547,45132,,27893xe" fillcolor="#303848 [3204]" strokecolor="#181b23 [1604]" strokeweight="1pt">
                        <v:stroke joinstyle="miter"/>
                        <v:path arrowok="t" o:connecttype="custom" o:connectlocs="0,27893;29106,27893;38100,0;47094,27893;76200,27893;52653,45132;61647,73025;38100,55786;14553,73025;23547,45132;0,27893" o:connectangles="0,0,0,0,0,0,0,0,0,0,0"/>
                      </v:shape>
                      <v:shape id="Star: 5 Points 6" o:spid="_x0000_s1031" style="position:absolute;left:5969;top:63;width:762;height:730;visibility:visible;mso-wrap-style:square;v-text-anchor:middle" coordsize="76200,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" path="m,27893r29106,l38100,r8994,27893l76200,27893,52653,45132r8994,27893l38100,55786,14553,73025,23547,45132,,27893xe" fillcolor="white [3201]" strokecolor="#968c8c [3209]" strokeweight="1pt">
                        <v:stroke joinstyle="miter"/>
                        <v:path arrowok="t" o:connecttype="custom" o:connectlocs="0,27893;29106,27893;38100,0;47094,27893;76200,27893;52653,45132;61647,73025;38100,55786;14553,73025;23547,45132;0,27893" o:connectangles="0,0,0,0,0,0,0,0,0,0,0"/>
                      </v:shape>
                      <w10:wrap anchorx="margin"/>
                    </v:group>
                  </w:pict>
                </mc:Fallback>
              </mc:AlternateContent>
            </w:r>
            <w:r w:rsidR="00192B5E" w:rsidRPr="00536543">
              <w:rPr>
                <w:rFonts w:ascii="Calibri" w:hAnsi="Calibri" w:cs="Calibri"/>
                <w:sz w:val="20"/>
                <w:szCs w:val="22"/>
              </w:rPr>
              <w:t>SQL (</w:t>
            </w:r>
            <w:r w:rsidR="004256A4">
              <w:rPr>
                <w:rFonts w:ascii="Calibri" w:hAnsi="Calibri" w:cs="Calibri"/>
                <w:sz w:val="20"/>
                <w:szCs w:val="22"/>
              </w:rPr>
              <w:t>7</w:t>
            </w:r>
            <w:r w:rsidR="00192B5E" w:rsidRPr="00536543">
              <w:rPr>
                <w:rFonts w:ascii="Calibri" w:hAnsi="Calibri" w:cs="Calibri"/>
                <w:sz w:val="20"/>
                <w:szCs w:val="22"/>
              </w:rPr>
              <w:t xml:space="preserve"> yrs)</w:t>
            </w:r>
          </w:p>
          <w:p w14:paraId="2F610314" w14:textId="298D7A1B" w:rsidR="00192B5E" w:rsidRPr="00536543" w:rsidRDefault="00551860" w:rsidP="00A845E0">
            <w:pPr>
              <w:pStyle w:val="TextLeft"/>
              <w:jc w:val="left"/>
              <w:rPr>
                <w:rFonts w:ascii="Calibri" w:hAnsi="Calibri" w:cs="Calibri"/>
                <w:sz w:val="20"/>
                <w:szCs w:val="22"/>
              </w:rPr>
            </w:pPr>
            <w:r>
              <w:rPr>
                <w:rFonts w:ascii="Calibri" w:hAnsi="Calibri" w:cs="Calibri"/>
                <w:noProof/>
                <w:sz w:val="20"/>
                <w:szCs w:val="22"/>
              </w:rPr>
              <mc:AlternateContent>
                <mc:Choice Requires="wpg">
                  <w:drawing>
                    <wp:anchor distT="0" distB="0" distL="114300" distR="114300" simplePos="0" relativeHeight="251629568" behindDoc="0" locked="0" layoutInCell="1" allowOverlap="1" wp14:anchorId="2EB406D7" wp14:editId="3F043BB9">
                      <wp:simplePos x="0" y="0"/>
                      <wp:positionH relativeFrom="column">
                        <wp:posOffset>1635760</wp:posOffset>
                      </wp:positionH>
                      <wp:positionV relativeFrom="paragraph">
                        <wp:posOffset>14605</wp:posOffset>
                      </wp:positionV>
                      <wp:extent cx="654050" cy="82550"/>
                      <wp:effectExtent l="19050" t="38100" r="31750" b="50800"/>
                      <wp:wrapNone/>
                      <wp:docPr id="13" name="Group 13"/>
                      <wp:cNvGraphicFramePr/>
                      <a:graphic xmlns:a="http://schemas.openxmlformats.org/drawingml/2006/main">
                        <a:graphicData uri="http://schemas.microsoft.com/office/word/2010/wordprocessingGroup">
                          <wpg:wgp>
                            <wpg:cNvGrpSpPr/>
                            <wpg:grpSpPr>
                              <a:xfrm>
                                <a:off x="0" y="0"/>
                                <a:ext cx="654050" cy="82550"/>
                                <a:chOff x="0" y="0"/>
                                <a:chExt cx="654050" cy="82550"/>
                              </a:xfrm>
                            </wpg:grpSpPr>
                            <wps:wsp>
                              <wps:cNvPr id="8" name="Star: 5 Points 8"/>
                              <wps:cNvSpPr/>
                              <wps:spPr>
                                <a:xfrm>
                                  <a:off x="0" y="0"/>
                                  <a:ext cx="73152" cy="7620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ar: 5 Points 9"/>
                              <wps:cNvSpPr/>
                              <wps:spPr>
                                <a:xfrm>
                                  <a:off x="139700" y="0"/>
                                  <a:ext cx="73152" cy="73152"/>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ar: 5 Points 10"/>
                              <wps:cNvSpPr/>
                              <wps:spPr>
                                <a:xfrm>
                                  <a:off x="292100" y="6350"/>
                                  <a:ext cx="73152" cy="6985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ar: 5 Points 11"/>
                              <wps:cNvSpPr/>
                              <wps:spPr>
                                <a:xfrm>
                                  <a:off x="431800" y="6350"/>
                                  <a:ext cx="73152" cy="73152"/>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ar: 5 Points 12"/>
                              <wps:cNvSpPr/>
                              <wps:spPr>
                                <a:xfrm>
                                  <a:off x="584200" y="6350"/>
                                  <a:ext cx="69850" cy="7620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3F1606D" id="Group 13" o:spid="_x0000_s1026" style="position:absolute;margin-left:128.8pt;margin-top:1.15pt;width:51.5pt;height:6.5pt;z-index:251629568" coordsize="6540,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">
                      <v:shape id="Star: 5 Points 8" o:spid="_x0000_s1027" style="position:absolute;width:731;height:762;visibility:visible;mso-wrap-style:square;v-text-anchor:middle" coordsize="7315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" path="m,29106r27942,l36576,r8634,29106l73152,29106,50547,47094r8634,29106l36576,58211,13971,76200,22605,47094,,29106xe" fillcolor="#303848 [3204]" strokecolor="#181b23 [1604]" strokeweight="1pt">
                        <v:stroke joinstyle="miter"/>
                        <v:path arrowok="t" o:connecttype="custom" o:connectlocs="0,29106;27942,29106;36576,0;45210,29106;73152,29106;50547,47094;59181,76200;36576,58211;13971,76200;22605,47094;0,29106" o:connectangles="0,0,0,0,0,0,0,0,0,0,0"/>
                      </v:shape>
                      <v:shape id="Star: 5 Points 9" o:spid="_x0000_s1028" style="position:absolute;left:1397;width:731;height:731;visibility:visible;mso-wrap-style:square;v-text-anchor:middle" coordsize="73152,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" path="m,27942r27942,l36576,r8634,27942l73152,27942,50547,45210r8634,27942l36576,55883,13971,73152,22605,45210,,27942xe" fillcolor="#303848 [3204]" strokecolor="#181b23 [1604]" strokeweight="1pt">
                        <v:stroke joinstyle="miter"/>
                        <v:path arrowok="t" o:connecttype="custom" o:connectlocs="0,27942;27942,27942;36576,0;45210,27942;73152,27942;50547,45210;59181,73152;36576,55883;13971,73152;22605,45210;0,27942" o:connectangles="0,0,0,0,0,0,0,0,0,0,0"/>
                      </v:shape>
                      <v:shape id="Star: 5 Points 10" o:spid="_x0000_s1029" style="position:absolute;left:2921;top:63;width:731;height:699;visibility:visible;mso-wrap-style:square;v-text-anchor:middle" coordsize="73152,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" path="m,26680r27942,l36576,r8634,26680l73152,26680,50547,43169r8634,26681l36576,53360,13971,69850,22605,43169,,26680xe" fillcolor="#303848 [3204]" strokecolor="#181b23 [1604]" strokeweight="1pt">
                        <v:stroke joinstyle="miter"/>
                        <v:path arrowok="t" o:connecttype="custom" o:connectlocs="0,26680;27942,26680;36576,0;45210,26680;73152,26680;50547,43169;59181,69850;36576,53360;13971,69850;22605,43169;0,26680" o:connectangles="0,0,0,0,0,0,0,0,0,0,0"/>
                      </v:shape>
                      <v:shape id="Star: 5 Points 11" o:spid="_x0000_s1030" style="position:absolute;left:4318;top:63;width:731;height:732;visibility:visible;mso-wrap-style:square;v-text-anchor:middle" coordsize="73152,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" path="m,27942r27942,l36576,r8634,27942l73152,27942,50547,45210r8634,27942l36576,55883,13971,73152,22605,45210,,27942xe" fillcolor="#303848 [3204]" strokecolor="#181b23 [1604]" strokeweight="1pt">
                        <v:stroke joinstyle="miter"/>
                        <v:path arrowok="t" o:connecttype="custom" o:connectlocs="0,27942;27942,27942;36576,0;45210,27942;73152,27942;50547,45210;59181,73152;36576,55883;13971,73152;22605,45210;0,27942" o:connectangles="0,0,0,0,0,0,0,0,0,0,0"/>
                      </v:shape>
                      <v:shape id="Star: 5 Points 12" o:spid="_x0000_s1031" style="position:absolute;left:5842;top:63;width:698;height:762;visibility:visible;mso-wrap-style:square;v-text-anchor:middle" coordsize="698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" path="m,29106r26680,l34925,r8245,29106l69850,29106,48265,47094r8245,29106l34925,58211,13340,76200,21585,47094,,29106xe" fillcolor="#303848 [3204]" strokecolor="#181b23 [1604]" strokeweight="1pt">
                        <v:stroke joinstyle="miter"/>
                        <v:path arrowok="t" o:connecttype="custom" o:connectlocs="0,29106;26680,29106;34925,0;43170,29106;69850,29106;48265,47094;56510,76200;34925,58211;13340,76200;21585,47094;0,29106" o:connectangles="0,0,0,0,0,0,0,0,0,0,0"/>
                      </v:shape>
                    </v:group>
                  </w:pict>
                </mc:Fallback>
              </mc:AlternateContent>
            </w:r>
            <w:r w:rsidR="00192B5E" w:rsidRPr="00536543">
              <w:rPr>
                <w:rFonts w:ascii="Calibri" w:hAnsi="Calibri" w:cs="Calibri"/>
                <w:sz w:val="20"/>
                <w:szCs w:val="22"/>
              </w:rPr>
              <w:t>Tableau (</w:t>
            </w:r>
            <w:r w:rsidR="009F6766">
              <w:rPr>
                <w:rFonts w:ascii="Calibri" w:hAnsi="Calibri" w:cs="Calibri"/>
                <w:sz w:val="20"/>
                <w:szCs w:val="22"/>
              </w:rPr>
              <w:t>9</w:t>
            </w:r>
            <w:r w:rsidR="00192B5E" w:rsidRPr="00536543">
              <w:rPr>
                <w:rFonts w:ascii="Calibri" w:hAnsi="Calibri" w:cs="Calibri"/>
                <w:sz w:val="20"/>
                <w:szCs w:val="22"/>
              </w:rPr>
              <w:t xml:space="preserve"> yrs)</w:t>
            </w:r>
          </w:p>
          <w:p w14:paraId="336A8440" w14:textId="56934DD6" w:rsidR="00192B5E" w:rsidRPr="00536543" w:rsidRDefault="005947F9" w:rsidP="00A845E0">
            <w:pPr>
              <w:pStyle w:val="TextLeft"/>
              <w:jc w:val="left"/>
              <w:rPr>
                <w:rFonts w:ascii="Calibri" w:hAnsi="Calibri" w:cs="Calibri"/>
                <w:sz w:val="20"/>
                <w:szCs w:val="22"/>
              </w:rPr>
            </w:pPr>
            <w:r>
              <w:rPr>
                <w:rFonts w:ascii="Calibri" w:hAnsi="Calibri" w:cs="Calibri"/>
                <w:noProof/>
                <w:sz w:val="20"/>
                <w:szCs w:val="22"/>
              </w:rPr>
              <mc:AlternateContent>
                <mc:Choice Requires="wpg">
                  <w:drawing>
                    <wp:anchor distT="0" distB="0" distL="114300" distR="114300" simplePos="0" relativeHeight="251669504" behindDoc="0" locked="0" layoutInCell="1" allowOverlap="1" wp14:anchorId="7D7B0996" wp14:editId="2073F3E3">
                      <wp:simplePos x="0" y="0"/>
                      <wp:positionH relativeFrom="column">
                        <wp:posOffset>1635760</wp:posOffset>
                      </wp:positionH>
                      <wp:positionV relativeFrom="paragraph">
                        <wp:posOffset>13335</wp:posOffset>
                      </wp:positionV>
                      <wp:extent cx="647700" cy="82550"/>
                      <wp:effectExtent l="19050" t="38100" r="38100" b="50800"/>
                      <wp:wrapNone/>
                      <wp:docPr id="19" name="Group 19"/>
                      <wp:cNvGraphicFramePr/>
                      <a:graphic xmlns:a="http://schemas.openxmlformats.org/drawingml/2006/main">
                        <a:graphicData uri="http://schemas.microsoft.com/office/word/2010/wordprocessingGroup">
                          <wpg:wgp>
                            <wpg:cNvGrpSpPr/>
                            <wpg:grpSpPr>
                              <a:xfrm>
                                <a:off x="0" y="0"/>
                                <a:ext cx="647700" cy="82550"/>
                                <a:chOff x="0" y="0"/>
                                <a:chExt cx="647700" cy="82550"/>
                              </a:xfrm>
                              <a:solidFill>
                                <a:schemeClr val="tx1">
                                  <a:lumMod val="65000"/>
                                  <a:lumOff val="35000"/>
                                </a:schemeClr>
                              </a:solidFill>
                            </wpg:grpSpPr>
                            <wps:wsp>
                              <wps:cNvPr id="14" name="Star: 5 Points 14"/>
                              <wps:cNvSpPr/>
                              <wps:spPr>
                                <a:xfrm>
                                  <a:off x="0" y="0"/>
                                  <a:ext cx="73152" cy="73152"/>
                                </a:xfrm>
                                <a:prstGeom prst="star5">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ar: 5 Points 15"/>
                              <wps:cNvSpPr/>
                              <wps:spPr>
                                <a:xfrm>
                                  <a:off x="146050" y="0"/>
                                  <a:ext cx="76200" cy="76200"/>
                                </a:xfrm>
                                <a:prstGeom prst="star5">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ar: 5 Points 16"/>
                              <wps:cNvSpPr/>
                              <wps:spPr>
                                <a:xfrm>
                                  <a:off x="298450" y="6350"/>
                                  <a:ext cx="69850" cy="73152"/>
                                </a:xfrm>
                                <a:prstGeom prst="star5">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ar: 5 Points 17"/>
                              <wps:cNvSpPr/>
                              <wps:spPr>
                                <a:xfrm>
                                  <a:off x="431800" y="6350"/>
                                  <a:ext cx="73152" cy="76200"/>
                                </a:xfrm>
                                <a:prstGeom prst="star5">
                                  <a:avLst/>
                                </a:prstGeom>
                                <a:grp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ar: 5 Points 18"/>
                              <wps:cNvSpPr/>
                              <wps:spPr>
                                <a:xfrm>
                                  <a:off x="571500" y="6350"/>
                                  <a:ext cx="76200" cy="73025"/>
                                </a:xfrm>
                                <a:prstGeom prst="star5">
                                  <a:avLst/>
                                </a:prstGeom>
                                <a:grp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B3A8604" id="Group 19" o:spid="_x0000_s1026" style="position:absolute;margin-left:128.8pt;margin-top:1.05pt;width:51pt;height:6.5pt;z-index:251669504" coordsize="6477,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">
                      <v:shape id="Star: 5 Points 14" o:spid="_x0000_s1027" style="position:absolute;width:731;height:731;visibility:visible;mso-wrap-style:square;v-text-anchor:middle" coordsize="73152,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" path="m,27942r27942,l36576,r8634,27942l73152,27942,50547,45210r8634,27942l36576,55883,13971,73152,22605,45210,,27942xe" filled="f" strokecolor="#181b23 [1604]" strokeweight="1pt">
                        <v:stroke joinstyle="miter"/>
                        <v:path arrowok="t" o:connecttype="custom" o:connectlocs="0,27942;27942,27942;36576,0;45210,27942;73152,27942;50547,45210;59181,73152;36576,55883;13971,73152;22605,45210;0,27942" o:connectangles="0,0,0,0,0,0,0,0,0,0,0"/>
                      </v:shape>
                      <v:shape id="Star: 5 Points 15" o:spid="_x0000_s1028" style="position:absolute;left:1460;width:762;height:762;visibility:visible;mso-wrap-style:square;v-text-anchor:middle"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" path="m,29106r29106,l38100,r8994,29106l76200,29106,52653,47094r8994,29106l38100,58211,14553,76200,23547,47094,,29106xe" filled="f" strokecolor="#181b23 [1604]" strokeweight="1pt">
                        <v:stroke joinstyle="miter"/>
                        <v:path arrowok="t" o:connecttype="custom" o:connectlocs="0,29106;29106,29106;38100,0;47094,29106;76200,29106;52653,47094;61647,76200;38100,58211;14553,76200;23547,47094;0,29106" o:connectangles="0,0,0,0,0,0,0,0,0,0,0"/>
                      </v:shape>
                      <v:shape id="Star: 5 Points 16" o:spid="_x0000_s1029" style="position:absolute;left:2984;top:63;width:699;height:732;visibility:visible;mso-wrap-style:square;v-text-anchor:middle" coordsize="69850,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" path="m,27942r26680,l34925,r8245,27942l69850,27942,48265,45210r8245,27942l34925,55883,13340,73152,21585,45210,,27942xe" filled="f" strokecolor="#181b23 [1604]" strokeweight="1pt">
                        <v:stroke joinstyle="miter"/>
                        <v:path arrowok="t" o:connecttype="custom" o:connectlocs="0,27942;26680,27942;34925,0;43170,27942;69850,27942;48265,45210;56510,73152;34925,55883;13340,73152;21585,45210;0,27942" o:connectangles="0,0,0,0,0,0,0,0,0,0,0"/>
                      </v:shape>
                      <v:shape id="Star: 5 Points 17" o:spid="_x0000_s1030" style="position:absolute;left:4318;top:63;width:731;height:762;visibility:visible;mso-wrap-style:square;v-text-anchor:middle" coordsize="7315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" path="m,29106r27942,l36576,r8634,29106l73152,29106,50547,47094r8634,29106l36576,58211,13971,76200,22605,47094,,29106xe" filled="f" strokecolor="#5a5a5a [2109]" strokeweight="1pt">
                        <v:stroke joinstyle="miter"/>
                        <v:path arrowok="t" o:connecttype="custom" o:connectlocs="0,29106;27942,29106;36576,0;45210,29106;73152,29106;50547,47094;59181,76200;36576,58211;13971,76200;22605,47094;0,29106" o:connectangles="0,0,0,0,0,0,0,0,0,0,0"/>
                      </v:shape>
                      <v:shape id="Star: 5 Points 18" o:spid="_x0000_s1031" style="position:absolute;left:5715;top:63;width:762;height:730;visibility:visible;mso-wrap-style:square;v-text-anchor:middle" coordsize="76200,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" path="m,27893r29106,l38100,r8994,27893l76200,27893,52653,45132r8994,27893l38100,55786,14553,73025,23547,45132,,27893xe" filled="f" strokecolor="#968c8c [3209]" strokeweight="1pt">
                        <v:stroke joinstyle="miter"/>
                        <v:path arrowok="t" o:connecttype="custom" o:connectlocs="0,27893;29106,27893;38100,0;47094,27893;76200,27893;52653,45132;61647,73025;38100,55786;14553,73025;23547,45132;0,27893" o:connectangles="0,0,0,0,0,0,0,0,0,0,0"/>
                      </v:shape>
                    </v:group>
                  </w:pict>
                </mc:Fallback>
              </mc:AlternateContent>
            </w:r>
            <w:r w:rsidR="00192B5E" w:rsidRPr="00536543">
              <w:rPr>
                <w:rFonts w:ascii="Calibri" w:hAnsi="Calibri" w:cs="Calibri"/>
                <w:sz w:val="20"/>
                <w:szCs w:val="22"/>
              </w:rPr>
              <w:t>Power BI (</w:t>
            </w:r>
            <w:r w:rsidR="009F6766">
              <w:rPr>
                <w:rFonts w:ascii="Calibri" w:hAnsi="Calibri" w:cs="Calibri"/>
                <w:sz w:val="20"/>
                <w:szCs w:val="22"/>
              </w:rPr>
              <w:t>5</w:t>
            </w:r>
            <w:r w:rsidR="00192B5E" w:rsidRPr="00536543">
              <w:rPr>
                <w:rFonts w:ascii="Calibri" w:hAnsi="Calibri" w:cs="Calibri"/>
                <w:sz w:val="20"/>
                <w:szCs w:val="22"/>
              </w:rPr>
              <w:t xml:space="preserve"> yrs)</w:t>
            </w:r>
          </w:p>
          <w:p w14:paraId="38681575" w14:textId="59F84B9E" w:rsidR="00192B5E" w:rsidRPr="00536543" w:rsidRDefault="00994CDB" w:rsidP="00A845E0">
            <w:pPr>
              <w:pStyle w:val="TextLeft"/>
              <w:jc w:val="left"/>
              <w:rPr>
                <w:rFonts w:ascii="Calibri" w:hAnsi="Calibri" w:cs="Calibri"/>
                <w:sz w:val="20"/>
                <w:szCs w:val="22"/>
              </w:rPr>
            </w:pPr>
            <w:r>
              <w:rPr>
                <w:rFonts w:ascii="Calibri" w:hAnsi="Calibri" w:cs="Calibri"/>
                <w:noProof/>
                <w:sz w:val="20"/>
                <w:szCs w:val="22"/>
              </w:rPr>
              <mc:AlternateContent>
                <mc:Choice Requires="wpg">
                  <w:drawing>
                    <wp:anchor distT="0" distB="0" distL="114300" distR="114300" simplePos="0" relativeHeight="251675648" behindDoc="0" locked="0" layoutInCell="1" allowOverlap="1" wp14:anchorId="48650F72" wp14:editId="1B60107A">
                      <wp:simplePos x="0" y="0"/>
                      <wp:positionH relativeFrom="column">
                        <wp:posOffset>1629410</wp:posOffset>
                      </wp:positionH>
                      <wp:positionV relativeFrom="paragraph">
                        <wp:posOffset>30480</wp:posOffset>
                      </wp:positionV>
                      <wp:extent cx="651002" cy="73152"/>
                      <wp:effectExtent l="19050" t="38100" r="34925" b="41275"/>
                      <wp:wrapNone/>
                      <wp:docPr id="31" name="Group 31"/>
                      <wp:cNvGraphicFramePr/>
                      <a:graphic xmlns:a="http://schemas.openxmlformats.org/drawingml/2006/main">
                        <a:graphicData uri="http://schemas.microsoft.com/office/word/2010/wordprocessingGroup">
                          <wpg:wgp>
                            <wpg:cNvGrpSpPr/>
                            <wpg:grpSpPr>
                              <a:xfrm>
                                <a:off x="0" y="0"/>
                                <a:ext cx="651002" cy="73152"/>
                                <a:chOff x="0" y="0"/>
                                <a:chExt cx="651002" cy="73152"/>
                              </a:xfrm>
                            </wpg:grpSpPr>
                            <wps:wsp>
                              <wps:cNvPr id="20" name="Star: 5 Points 20"/>
                              <wps:cNvSpPr/>
                              <wps:spPr>
                                <a:xfrm>
                                  <a:off x="0" y="0"/>
                                  <a:ext cx="69850" cy="6985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ar: 5 Points 21"/>
                              <wps:cNvSpPr/>
                              <wps:spPr>
                                <a:xfrm>
                                  <a:off x="146050" y="0"/>
                                  <a:ext cx="73152" cy="6985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ar: 5 Points 22"/>
                              <wps:cNvSpPr/>
                              <wps:spPr>
                                <a:xfrm>
                                  <a:off x="298450" y="0"/>
                                  <a:ext cx="73152" cy="73152"/>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ar: 5 Points 23"/>
                              <wps:cNvSpPr/>
                              <wps:spPr>
                                <a:xfrm>
                                  <a:off x="438150" y="0"/>
                                  <a:ext cx="73152" cy="73152"/>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ar: 5 Points 24"/>
                              <wps:cNvSpPr/>
                              <wps:spPr>
                                <a:xfrm>
                                  <a:off x="577850" y="0"/>
                                  <a:ext cx="73152" cy="73152"/>
                                </a:xfrm>
                                <a:prstGeom prst="star5">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23CFC7B" id="Group 31" o:spid="_x0000_s1026" style="position:absolute;margin-left:128.3pt;margin-top:2.4pt;width:51.25pt;height:5.75pt;z-index:251675648" coordsize="6510,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">
                      <v:shape id="Star: 5 Points 20" o:spid="_x0000_s1027" style="position:absolute;width:698;height:698;visibility:visible;mso-wrap-style:square;v-text-anchor:middle" coordsize="69850,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" path="m,26680r26680,l34925,r8245,26680l69850,26680,48265,43169r8245,26681l34925,53360,13340,69850,21585,43169,,26680xe" fillcolor="#303848 [3204]" strokecolor="#181b23 [1604]" strokeweight="1pt">
                        <v:stroke joinstyle="miter"/>
                        <v:path arrowok="t" o:connecttype="custom" o:connectlocs="0,26680;26680,26680;34925,0;43170,26680;69850,26680;48265,43169;56510,69850;34925,53360;13340,69850;21585,43169;0,26680" o:connectangles="0,0,0,0,0,0,0,0,0,0,0"/>
                      </v:shape>
                      <v:shape id="Star: 5 Points 21" o:spid="_x0000_s1028" style="position:absolute;left:1460;width:732;height:698;visibility:visible;mso-wrap-style:square;v-text-anchor:middle" coordsize="73152,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" path="m,26680r27942,l36576,r8634,26680l73152,26680,50547,43169r8634,26681l36576,53360,13971,69850,22605,43169,,26680xe" fillcolor="#303848 [3204]" strokecolor="#181b23 [1604]" strokeweight="1pt">
                        <v:stroke joinstyle="miter"/>
                        <v:path arrowok="t" o:connecttype="custom" o:connectlocs="0,26680;27942,26680;36576,0;45210,26680;73152,26680;50547,43169;59181,69850;36576,53360;13971,69850;22605,43169;0,26680" o:connectangles="0,0,0,0,0,0,0,0,0,0,0"/>
                      </v:shape>
                      <v:shape id="Star: 5 Points 22" o:spid="_x0000_s1029" style="position:absolute;left:2984;width:732;height:731;visibility:visible;mso-wrap-style:square;v-text-anchor:middle" coordsize="73152,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" path="m,27942r27942,l36576,r8634,27942l73152,27942,50547,45210r8634,27942l36576,55883,13971,73152,22605,45210,,27942xe" fillcolor="#303848 [3204]" strokecolor="#181b23 [1604]" strokeweight="1pt">
                        <v:stroke joinstyle="miter"/>
                        <v:path arrowok="t" o:connecttype="custom" o:connectlocs="0,27942;27942,27942;36576,0;45210,27942;73152,27942;50547,45210;59181,73152;36576,55883;13971,73152;22605,45210;0,27942" o:connectangles="0,0,0,0,0,0,0,0,0,0,0"/>
                      </v:shape>
                      <v:shape id="Star: 5 Points 23" o:spid="_x0000_s1030" style="position:absolute;left:4381;width:732;height:731;visibility:visible;mso-wrap-style:square;v-text-anchor:middle" coordsize="73152,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" path="m,27942r27942,l36576,r8634,27942l73152,27942,50547,45210r8634,27942l36576,55883,13971,73152,22605,45210,,27942xe" fillcolor="#303848 [3204]" strokecolor="#181b23 [1604]" strokeweight="1pt">
                        <v:stroke joinstyle="miter"/>
                        <v:path arrowok="t" o:connecttype="custom" o:connectlocs="0,27942;27942,27942;36576,0;45210,27942;73152,27942;50547,45210;59181,73152;36576,55883;13971,73152;22605,45210;0,27942" o:connectangles="0,0,0,0,0,0,0,0,0,0,0"/>
                      </v:shape>
                      <v:shape id="Star: 5 Points 24" o:spid="_x0000_s1031" style="position:absolute;left:5778;width:732;height:731;visibility:visible;mso-wrap-style:square;v-text-anchor:middle" coordsize="73152,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" path="m,27942r27942,l36576,r8634,27942l73152,27942,50547,45210r8634,27942l36576,55883,13971,73152,22605,45210,,27942xe" fillcolor="white [3201]" strokecolor="#968c8c [3209]" strokeweight="1pt">
                        <v:stroke joinstyle="miter"/>
                        <v:path arrowok="t" o:connecttype="custom" o:connectlocs="0,27942;27942,27942;36576,0;45210,27942;73152,27942;50547,45210;59181,73152;36576,55883;13971,73152;22605,45210;0,27942" o:connectangles="0,0,0,0,0,0,0,0,0,0,0"/>
                      </v:shape>
                    </v:group>
                  </w:pict>
                </mc:Fallback>
              </mc:AlternateContent>
            </w:r>
            <w:r w:rsidR="00192B5E" w:rsidRPr="00536543">
              <w:rPr>
                <w:rFonts w:ascii="Calibri" w:hAnsi="Calibri" w:cs="Calibri"/>
                <w:sz w:val="20"/>
                <w:szCs w:val="22"/>
              </w:rPr>
              <w:t>Google Analytics (</w:t>
            </w:r>
            <w:r w:rsidR="00314B95">
              <w:rPr>
                <w:rFonts w:ascii="Calibri" w:hAnsi="Calibri" w:cs="Calibri"/>
                <w:sz w:val="20"/>
                <w:szCs w:val="22"/>
              </w:rPr>
              <w:t>3</w:t>
            </w:r>
            <w:r w:rsidR="00192B5E" w:rsidRPr="00536543">
              <w:rPr>
                <w:rFonts w:ascii="Calibri" w:hAnsi="Calibri" w:cs="Calibri"/>
                <w:sz w:val="20"/>
                <w:szCs w:val="22"/>
              </w:rPr>
              <w:t>.5 yrs)</w:t>
            </w:r>
          </w:p>
          <w:p w14:paraId="68450731" w14:textId="5527CE98" w:rsidR="00192B5E" w:rsidRPr="00536543" w:rsidRDefault="00994CDB" w:rsidP="00A845E0">
            <w:pPr>
              <w:pStyle w:val="TextLeft"/>
              <w:jc w:val="left"/>
              <w:rPr>
                <w:rFonts w:ascii="Calibri" w:hAnsi="Calibri" w:cs="Calibri"/>
                <w:sz w:val="20"/>
                <w:szCs w:val="22"/>
              </w:rPr>
            </w:pPr>
            <w:r>
              <w:rPr>
                <w:rFonts w:ascii="Calibri" w:hAnsi="Calibri" w:cs="Calibri"/>
                <w:noProof/>
                <w:sz w:val="20"/>
                <w:szCs w:val="22"/>
              </w:rPr>
              <mc:AlternateContent>
                <mc:Choice Requires="wpg">
                  <w:drawing>
                    <wp:anchor distT="0" distB="0" distL="114300" distR="114300" simplePos="0" relativeHeight="251685888" behindDoc="0" locked="0" layoutInCell="1" allowOverlap="1" wp14:anchorId="73344E88" wp14:editId="4F64D6F6">
                      <wp:simplePos x="0" y="0"/>
                      <wp:positionH relativeFrom="column">
                        <wp:posOffset>1623060</wp:posOffset>
                      </wp:positionH>
                      <wp:positionV relativeFrom="paragraph">
                        <wp:posOffset>17145</wp:posOffset>
                      </wp:positionV>
                      <wp:extent cx="660400" cy="76200"/>
                      <wp:effectExtent l="19050" t="38100" r="44450" b="38100"/>
                      <wp:wrapNone/>
                      <wp:docPr id="30" name="Group 30"/>
                      <wp:cNvGraphicFramePr/>
                      <a:graphic xmlns:a="http://schemas.openxmlformats.org/drawingml/2006/main">
                        <a:graphicData uri="http://schemas.microsoft.com/office/word/2010/wordprocessingGroup">
                          <wpg:wgp>
                            <wpg:cNvGrpSpPr/>
                            <wpg:grpSpPr>
                              <a:xfrm>
                                <a:off x="0" y="0"/>
                                <a:ext cx="660400" cy="76200"/>
                                <a:chOff x="0" y="0"/>
                                <a:chExt cx="660400" cy="76200"/>
                              </a:xfrm>
                            </wpg:grpSpPr>
                            <wps:wsp>
                              <wps:cNvPr id="25" name="Star: 5 Points 25"/>
                              <wps:cNvSpPr/>
                              <wps:spPr>
                                <a:xfrm>
                                  <a:off x="0" y="0"/>
                                  <a:ext cx="73152" cy="73152"/>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ar: 5 Points 26"/>
                              <wps:cNvSpPr/>
                              <wps:spPr>
                                <a:xfrm>
                                  <a:off x="146050" y="0"/>
                                  <a:ext cx="76200" cy="7302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ar: 5 Points 27"/>
                              <wps:cNvSpPr/>
                              <wps:spPr>
                                <a:xfrm>
                                  <a:off x="292100" y="0"/>
                                  <a:ext cx="76200" cy="73152"/>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ar: 5 Points 28"/>
                              <wps:cNvSpPr/>
                              <wps:spPr>
                                <a:xfrm>
                                  <a:off x="438150" y="0"/>
                                  <a:ext cx="73025" cy="76200"/>
                                </a:xfrm>
                                <a:prstGeom prst="star5">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ar: 5 Points 29"/>
                              <wps:cNvSpPr/>
                              <wps:spPr>
                                <a:xfrm>
                                  <a:off x="590550" y="0"/>
                                  <a:ext cx="69850" cy="73025"/>
                                </a:xfrm>
                                <a:prstGeom prst="star5">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D6C4543" id="Group 30" o:spid="_x0000_s1026" style="position:absolute;margin-left:127.8pt;margin-top:1.35pt;width:52pt;height:6pt;z-index:251685888" coordsize="660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">
                      <v:shape id="Star: 5 Points 25" o:spid="_x0000_s1027" style="position:absolute;width:731;height:731;visibility:visible;mso-wrap-style:square;v-text-anchor:middle" coordsize="73152,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" path="m,27942r27942,l36576,r8634,27942l73152,27942,50547,45210r8634,27942l36576,55883,13971,73152,22605,45210,,27942xe" fillcolor="#303848 [3204]" strokecolor="#181b23 [1604]" strokeweight="1pt">
                        <v:stroke joinstyle="miter"/>
                        <v:path arrowok="t" o:connecttype="custom" o:connectlocs="0,27942;27942,27942;36576,0;45210,27942;73152,27942;50547,45210;59181,73152;36576,55883;13971,73152;22605,45210;0,27942" o:connectangles="0,0,0,0,0,0,0,0,0,0,0"/>
                      </v:shape>
                      <v:shape id="Star: 5 Points 26" o:spid="_x0000_s1028" style="position:absolute;left:1460;width:762;height:730;visibility:visible;mso-wrap-style:square;v-text-anchor:middle" coordsize="76200,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" path="m,27893r29106,l38100,r8994,27893l76200,27893,52653,45132r8994,27893l38100,55786,14553,73025,23547,45132,,27893xe" fillcolor="#303848 [3204]" strokecolor="#181b23 [1604]" strokeweight="1pt">
                        <v:stroke joinstyle="miter"/>
                        <v:path arrowok="t" o:connecttype="custom" o:connectlocs="0,27893;29106,27893;38100,0;47094,27893;76200,27893;52653,45132;61647,73025;38100,55786;14553,73025;23547,45132;0,27893" o:connectangles="0,0,0,0,0,0,0,0,0,0,0"/>
                      </v:shape>
                      <v:shape id="Star: 5 Points 27" o:spid="_x0000_s1029" style="position:absolute;left:2921;width:762;height:731;visibility:visible;mso-wrap-style:square;v-text-anchor:middle" coordsize="76200,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" path="m,27942r29106,l38100,r8994,27942l76200,27942,52653,45210r8994,27942l38100,55883,14553,73152,23547,45210,,27942xe" fillcolor="#303848 [3204]" strokecolor="#181b23 [1604]" strokeweight="1pt">
                        <v:stroke joinstyle="miter"/>
                        <v:path arrowok="t" o:connecttype="custom" o:connectlocs="0,27942;29106,27942;38100,0;47094,27942;76200,27942;52653,45210;61647,73152;38100,55883;14553,73152;23547,45210;0,27942" o:connectangles="0,0,0,0,0,0,0,0,0,0,0"/>
                      </v:shape>
                      <v:shape id="Star: 5 Points 28" o:spid="_x0000_s1030" style="position:absolute;left:4381;width:730;height:762;visibility:visible;mso-wrap-style:square;v-text-anchor:middle" coordsize="7302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" path="m,29106r27893,l36513,r8619,29106l73025,29106,50459,47094r8619,29106l36513,58211,13947,76200,22566,47094,,29106xe" fillcolor="white [3201]" strokecolor="#968c8c [3209]" strokeweight="1pt">
                        <v:stroke joinstyle="miter"/>
                        <v:path arrowok="t" o:connecttype="custom" o:connectlocs="0,29106;27893,29106;36513,0;45132,29106;73025,29106;50459,47094;59078,76200;36513,58211;13947,76200;22566,47094;0,29106" o:connectangles="0,0,0,0,0,0,0,0,0,0,0"/>
                      </v:shape>
                      <v:shape id="Star: 5 Points 29" o:spid="_x0000_s1031" style="position:absolute;left:5905;width:699;height:730;visibility:visible;mso-wrap-style:square;v-text-anchor:middle" coordsize="69850,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" path="m,27893r26680,l34925,r8245,27893l69850,27893,48265,45132r8245,27893l34925,55786,13340,73025,21585,45132,,27893xe" fillcolor="white [3201]" strokecolor="#968c8c [3209]" strokeweight="1pt">
                        <v:stroke joinstyle="miter"/>
                        <v:path arrowok="t" o:connecttype="custom" o:connectlocs="0,27893;26680,27893;34925,0;43170,27893;69850,27893;48265,45132;56510,73025;34925,55786;13340,73025;21585,45132;0,27893" o:connectangles="0,0,0,0,0,0,0,0,0,0,0"/>
                      </v:shape>
                    </v:group>
                  </w:pict>
                </mc:Fallback>
              </mc:AlternateContent>
            </w:r>
            <w:r w:rsidR="00B3383E">
              <w:rPr>
                <w:rFonts w:ascii="Calibri" w:hAnsi="Calibri" w:cs="Calibri"/>
                <w:sz w:val="20"/>
                <w:szCs w:val="22"/>
              </w:rPr>
              <w:t>R (</w:t>
            </w:r>
            <w:r w:rsidR="00F2504E">
              <w:rPr>
                <w:rFonts w:ascii="Calibri" w:hAnsi="Calibri" w:cs="Calibri"/>
                <w:sz w:val="20"/>
                <w:szCs w:val="22"/>
              </w:rPr>
              <w:t>4</w:t>
            </w:r>
            <w:r w:rsidR="00B3383E">
              <w:rPr>
                <w:rFonts w:ascii="Calibri" w:hAnsi="Calibri" w:cs="Calibri"/>
                <w:sz w:val="20"/>
                <w:szCs w:val="22"/>
              </w:rPr>
              <w:t xml:space="preserve"> yrs)</w:t>
            </w:r>
          </w:p>
          <w:p w14:paraId="70756486" w14:textId="1E0051B2" w:rsidR="00192B5E" w:rsidRPr="00536543" w:rsidRDefault="00A51145" w:rsidP="00A845E0">
            <w:pPr>
              <w:pStyle w:val="TextLeft"/>
              <w:jc w:val="left"/>
              <w:rPr>
                <w:rFonts w:ascii="Calibri" w:hAnsi="Calibri" w:cs="Calibri"/>
                <w:sz w:val="20"/>
                <w:szCs w:val="22"/>
              </w:rPr>
            </w:pPr>
            <w:r>
              <w:rPr>
                <w:rFonts w:ascii="Calibri" w:hAnsi="Calibri" w:cs="Calibri"/>
                <w:noProof/>
                <w:sz w:val="20"/>
                <w:szCs w:val="22"/>
              </w:rPr>
              <mc:AlternateContent>
                <mc:Choice Requires="wpg">
                  <w:drawing>
                    <wp:anchor distT="0" distB="0" distL="114300" distR="114300" simplePos="0" relativeHeight="251687936" behindDoc="0" locked="0" layoutInCell="1" allowOverlap="1" wp14:anchorId="0687DB06" wp14:editId="6A976F82">
                      <wp:simplePos x="0" y="0"/>
                      <wp:positionH relativeFrom="column">
                        <wp:posOffset>1629410</wp:posOffset>
                      </wp:positionH>
                      <wp:positionV relativeFrom="paragraph">
                        <wp:posOffset>7620</wp:posOffset>
                      </wp:positionV>
                      <wp:extent cx="654050" cy="76200"/>
                      <wp:effectExtent l="19050" t="38100" r="31750" b="38100"/>
                      <wp:wrapNone/>
                      <wp:docPr id="37" name="Group 37"/>
                      <wp:cNvGraphicFramePr/>
                      <a:graphic xmlns:a="http://schemas.openxmlformats.org/drawingml/2006/main">
                        <a:graphicData uri="http://schemas.microsoft.com/office/word/2010/wordprocessingGroup">
                          <wpg:wgp>
                            <wpg:cNvGrpSpPr/>
                            <wpg:grpSpPr>
                              <a:xfrm>
                                <a:off x="0" y="0"/>
                                <a:ext cx="654050" cy="76200"/>
                                <a:chOff x="0" y="0"/>
                                <a:chExt cx="654050" cy="76200"/>
                              </a:xfrm>
                            </wpg:grpSpPr>
                            <wps:wsp>
                              <wps:cNvPr id="32" name="Star: 5 Points 32"/>
                              <wps:cNvSpPr/>
                              <wps:spPr>
                                <a:xfrm>
                                  <a:off x="0" y="0"/>
                                  <a:ext cx="73152" cy="73152"/>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077107" w14:textId="15049CA7" w:rsidR="00595BB5" w:rsidRDefault="00595BB5" w:rsidP="00595BB5">
                                    <w:pPr>
                                      <w:jc w:val="center"/>
                                    </w:pPr>
                                    <w:r w:rsidRPr="00595BB5">
                                      <w:t>0.08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ar: 5 Points 33"/>
                              <wps:cNvSpPr/>
                              <wps:spPr>
                                <a:xfrm>
                                  <a:off x="146050" y="0"/>
                                  <a:ext cx="73025" cy="7302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ar: 5 Points 34"/>
                              <wps:cNvSpPr/>
                              <wps:spPr>
                                <a:xfrm>
                                  <a:off x="285750" y="0"/>
                                  <a:ext cx="76200" cy="7620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ar: 5 Points 35"/>
                              <wps:cNvSpPr/>
                              <wps:spPr>
                                <a:xfrm>
                                  <a:off x="431800" y="0"/>
                                  <a:ext cx="73025" cy="73152"/>
                                </a:xfrm>
                                <a:prstGeom prst="star5">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ar: 5 Points 36"/>
                              <wps:cNvSpPr/>
                              <wps:spPr>
                                <a:xfrm>
                                  <a:off x="577850" y="0"/>
                                  <a:ext cx="76200" cy="73152"/>
                                </a:xfrm>
                                <a:prstGeom prst="star5">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687DB06" id="Group 37" o:spid="_x0000_s1026" style="position:absolute;margin-left:128.3pt;margin-top:.6pt;width:51.5pt;height:6pt;z-index:251687936" coordsize="6540,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">
                      <v:shape id="Star: 5 Points 32" o:spid="_x0000_s1027" style="position:absolute;width:731;height:731;visibility:visible;mso-wrap-style:square;v-text-anchor:middle" coordsize="73152,731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" adj="-11796480,,5400" path="m,27942r27942,l36576,r8634,27942l73152,27942,50547,45210r8634,27942l36576,55883,13971,73152,22605,45210,,27942xe" fillcolor="#303848 [3204]" strokecolor="#181b23 [1604]" strokeweight="1pt">
                        <v:stroke joinstyle="miter"/>
                        <v:formulas/>
                        <v:path arrowok="t" o:connecttype="custom" o:connectlocs="0,27942;27942,27942;36576,0;45210,27942;73152,27942;50547,45210;59181,73152;36576,55883;13971,73152;22605,45210;0,27942" o:connectangles="0,0,0,0,0,0,0,0,0,0,0" textboxrect="0,0,73152,73152"/>
                        <v:textbox>
                          <w:txbxContent>
                            <w:p w14:paraId="0F077107" w14:textId="15049CA7" w:rsidR="00595BB5" w:rsidRDefault="00595BB5" w:rsidP="00595BB5">
                              <w:pPr>
                                <w:jc w:val="center"/>
                              </w:pPr>
                              <w:r w:rsidRPr="00595BB5">
                                <w:t>0.08</w:t>
                              </w:r>
                            </w:p>
                          </w:txbxContent>
                        </v:textbox>
                      </v:shape>
                      <v:shape id="Star: 5 Points 33" o:spid="_x0000_s1028" style="position:absolute;left:1460;width:730;height:730;visibility:visible;mso-wrap-style:square;v-text-anchor:middle" coordsize="73025,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" path="m,27893r27893,l36513,r8619,27893l73025,27893,50459,45132r8619,27893l36513,55786,13947,73025,22566,45132,,27893xe" fillcolor="#303848 [3204]" strokecolor="#181b23 [1604]" strokeweight="1pt">
                        <v:stroke joinstyle="miter"/>
                        <v:path arrowok="t" o:connecttype="custom" o:connectlocs="0,27893;27893,27893;36513,0;45132,27893;73025,27893;50459,45132;59078,73025;36513,55786;13947,73025;22566,45132;0,27893" o:connectangles="0,0,0,0,0,0,0,0,0,0,0"/>
                      </v:shape>
                      <v:shape id="Star: 5 Points 34" o:spid="_x0000_s1029" style="position:absolute;left:2857;width:762;height:762;visibility:visible;mso-wrap-style:square;v-text-anchor:middle"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" path="m,29106r29106,l38100,r8994,29106l76200,29106,52653,47094r8994,29106l38100,58211,14553,76200,23547,47094,,29106xe" fillcolor="#303848 [3204]" strokecolor="#181b23 [1604]" strokeweight="1pt">
                        <v:stroke joinstyle="miter"/>
                        <v:path arrowok="t" o:connecttype="custom" o:connectlocs="0,29106;29106,29106;38100,0;47094,29106;76200,29106;52653,47094;61647,76200;38100,58211;14553,76200;23547,47094;0,29106" o:connectangles="0,0,0,0,0,0,0,0,0,0,0"/>
                      </v:shape>
                      <v:shape id="Star: 5 Points 35" o:spid="_x0000_s1030" style="position:absolute;left:4318;width:730;height:731;visibility:visible;mso-wrap-style:square;v-text-anchor:middle" coordsize="73025,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" path="m,27942r27893,l36513,r8619,27942l73025,27942,50459,45210r8619,27942l36513,55883,13947,73152,22566,45210,,27942xe" fillcolor="white [3201]" strokecolor="#968c8c [3209]" strokeweight="1pt">
                        <v:stroke joinstyle="miter"/>
                        <v:path arrowok="t" o:connecttype="custom" o:connectlocs="0,27942;27893,27942;36513,0;45132,27942;73025,27942;50459,45210;59078,73152;36513,55883;13947,73152;22566,45210;0,27942" o:connectangles="0,0,0,0,0,0,0,0,0,0,0"/>
                      </v:shape>
                      <v:shape id="Star: 5 Points 36" o:spid="_x0000_s1031" style="position:absolute;left:5778;width:762;height:731;visibility:visible;mso-wrap-style:square;v-text-anchor:middle" coordsize="76200,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" path="m,27942r29106,l38100,r8994,27942l76200,27942,52653,45210r8994,27942l38100,55883,14553,73152,23547,45210,,27942xe" fillcolor="white [3201]" strokecolor="#968c8c [3209]" strokeweight="1pt">
                        <v:stroke joinstyle="miter"/>
                        <v:path arrowok="t" o:connecttype="custom" o:connectlocs="0,27942;29106,27942;38100,0;47094,27942;76200,27942;52653,45210;61647,73152;38100,55883;14553,73152;23547,45210;0,27942" o:connectangles="0,0,0,0,0,0,0,0,0,0,0"/>
                      </v:shape>
                    </v:group>
                  </w:pict>
                </mc:Fallback>
              </mc:AlternateContent>
            </w:r>
            <w:r w:rsidR="00192B5E" w:rsidRPr="00536543">
              <w:rPr>
                <w:rFonts w:ascii="Calibri" w:hAnsi="Calibri" w:cs="Calibri"/>
                <w:sz w:val="20"/>
                <w:szCs w:val="22"/>
              </w:rPr>
              <w:t>Python (</w:t>
            </w:r>
            <w:r w:rsidR="00F2504E">
              <w:rPr>
                <w:rFonts w:ascii="Calibri" w:hAnsi="Calibri" w:cs="Calibri"/>
                <w:sz w:val="20"/>
                <w:szCs w:val="22"/>
              </w:rPr>
              <w:t>3.5</w:t>
            </w:r>
            <w:bookmarkStart w:id="0" w:name="_GoBack"/>
            <w:bookmarkEnd w:id="0"/>
            <w:r w:rsidR="00192B5E" w:rsidRPr="00536543">
              <w:rPr>
                <w:rFonts w:ascii="Calibri" w:hAnsi="Calibri" w:cs="Calibri"/>
                <w:sz w:val="20"/>
                <w:szCs w:val="22"/>
              </w:rPr>
              <w:t xml:space="preserve"> yrs)</w:t>
            </w:r>
          </w:p>
          <w:p w14:paraId="34ED7E0B" w14:textId="65B10C5F" w:rsidR="00B32638" w:rsidRDefault="00B32638" w:rsidP="00CC7C65">
            <w:pPr>
              <w:jc w:val="right"/>
              <w:rPr>
                <w:rFonts w:ascii="Calibri" w:hAnsi="Calibri" w:cs="Calibri"/>
                <w:b/>
                <w:color w:val="FF9900"/>
                <w:sz w:val="28"/>
              </w:rPr>
            </w:pPr>
          </w:p>
          <w:p w14:paraId="54347BB7" w14:textId="2390EB2B" w:rsidR="008954A1" w:rsidRDefault="008954A1" w:rsidP="00CC7C65">
            <w:pPr>
              <w:jc w:val="right"/>
              <w:rPr>
                <w:rFonts w:ascii="Calibri" w:hAnsi="Calibri" w:cs="Calibri"/>
                <w:b/>
                <w:color w:val="FF9900"/>
                <w:sz w:val="28"/>
              </w:rPr>
            </w:pPr>
            <w:r>
              <w:rPr>
                <w:rFonts w:ascii="Calibri" w:hAnsi="Calibri" w:cs="Calibri"/>
                <w:b/>
                <w:color w:val="FF9900"/>
                <w:sz w:val="28"/>
              </w:rPr>
              <w:t>Variants</w:t>
            </w:r>
          </w:p>
          <w:p w14:paraId="46E08B2B" w14:textId="7E5C45C4" w:rsidR="00B3383E" w:rsidRPr="008954A1" w:rsidRDefault="001B1354" w:rsidP="008954A1">
            <w:pPr>
              <w:pStyle w:val="TextLeft"/>
              <w:rPr>
                <w:rFonts w:ascii="Calibri" w:hAnsi="Calibri" w:cs="Calibri"/>
                <w:sz w:val="20"/>
                <w:szCs w:val="22"/>
              </w:rPr>
            </w:pPr>
            <w:r w:rsidRPr="008954A1">
              <w:rPr>
                <w:rFonts w:ascii="Calibri" w:hAnsi="Calibri" w:cs="Calibri"/>
                <w:sz w:val="20"/>
                <w:szCs w:val="22"/>
              </w:rPr>
              <w:t>Digital Analytics</w:t>
            </w:r>
          </w:p>
          <w:p w14:paraId="2173AD00" w14:textId="705B3A7D" w:rsidR="001B1354" w:rsidRPr="008954A1" w:rsidRDefault="001B1354" w:rsidP="008954A1">
            <w:pPr>
              <w:pStyle w:val="TextLeft"/>
              <w:rPr>
                <w:rFonts w:ascii="Calibri" w:hAnsi="Calibri" w:cs="Calibri"/>
                <w:sz w:val="20"/>
                <w:szCs w:val="22"/>
              </w:rPr>
            </w:pPr>
            <w:r w:rsidRPr="008954A1">
              <w:rPr>
                <w:rFonts w:ascii="Calibri" w:hAnsi="Calibri" w:cs="Calibri"/>
                <w:sz w:val="20"/>
                <w:szCs w:val="22"/>
              </w:rPr>
              <w:t>Marketing Analytics</w:t>
            </w:r>
          </w:p>
          <w:p w14:paraId="76DFAF7D" w14:textId="77777777" w:rsidR="00B32638" w:rsidRDefault="00B32638" w:rsidP="00CC7C65">
            <w:pPr>
              <w:jc w:val="right"/>
              <w:rPr>
                <w:rFonts w:ascii="Calibri" w:hAnsi="Calibri" w:cs="Calibri"/>
                <w:b/>
                <w:color w:val="FF9900"/>
                <w:sz w:val="28"/>
              </w:rPr>
            </w:pPr>
          </w:p>
          <w:p w14:paraId="33055252" w14:textId="2DD7B251" w:rsidR="00192B5E" w:rsidRPr="00536543" w:rsidRDefault="00CC7C65" w:rsidP="008954A1">
            <w:pPr>
              <w:rPr>
                <w:rFonts w:ascii="Calibri" w:hAnsi="Calibri" w:cs="Calibri"/>
              </w:rPr>
            </w:pPr>
            <w:r w:rsidRPr="00536543">
              <w:rPr>
                <w:rFonts w:ascii="Calibri" w:hAnsi="Calibri" w:cs="Calibri"/>
                <w:b/>
                <w:color w:val="FF9900"/>
                <w:sz w:val="28"/>
              </w:rPr>
              <w:t>Skills</w:t>
            </w:r>
          </w:p>
          <w:p w14:paraId="497169D7" w14:textId="77777777" w:rsidR="00CC7C65" w:rsidRPr="00536543" w:rsidRDefault="00CC7C65" w:rsidP="008954A1">
            <w:pPr>
              <w:pStyle w:val="TextLeft"/>
              <w:jc w:val="left"/>
              <w:rPr>
                <w:rFonts w:ascii="Calibri" w:hAnsi="Calibri" w:cs="Calibri"/>
                <w:sz w:val="20"/>
                <w:szCs w:val="22"/>
              </w:rPr>
            </w:pPr>
            <w:r w:rsidRPr="00536543">
              <w:rPr>
                <w:rFonts w:ascii="Calibri" w:hAnsi="Calibri" w:cs="Calibri"/>
                <w:sz w:val="20"/>
                <w:szCs w:val="22"/>
              </w:rPr>
              <w:t>Problem Solving</w:t>
            </w:r>
          </w:p>
          <w:p w14:paraId="63B4CB2C" w14:textId="77777777" w:rsidR="00CC7C65" w:rsidRPr="00536543" w:rsidRDefault="00CC7C65" w:rsidP="008954A1">
            <w:pPr>
              <w:pStyle w:val="TextLeft"/>
              <w:jc w:val="left"/>
              <w:rPr>
                <w:rFonts w:ascii="Calibri" w:hAnsi="Calibri" w:cs="Calibri"/>
                <w:sz w:val="20"/>
                <w:szCs w:val="22"/>
              </w:rPr>
            </w:pPr>
            <w:r w:rsidRPr="00536543">
              <w:rPr>
                <w:rFonts w:ascii="Calibri" w:hAnsi="Calibri" w:cs="Calibri"/>
                <w:sz w:val="20"/>
                <w:szCs w:val="22"/>
              </w:rPr>
              <w:t>Adaptability</w:t>
            </w:r>
          </w:p>
          <w:p w14:paraId="36A93943" w14:textId="77777777" w:rsidR="00CC7C65" w:rsidRPr="00536543" w:rsidRDefault="00CC7C65" w:rsidP="008954A1">
            <w:pPr>
              <w:pStyle w:val="TextLeft"/>
              <w:jc w:val="left"/>
              <w:rPr>
                <w:rFonts w:ascii="Calibri" w:hAnsi="Calibri" w:cs="Calibri"/>
                <w:sz w:val="20"/>
                <w:szCs w:val="22"/>
              </w:rPr>
            </w:pPr>
            <w:r w:rsidRPr="00536543">
              <w:rPr>
                <w:rFonts w:ascii="Calibri" w:hAnsi="Calibri" w:cs="Calibri"/>
                <w:sz w:val="20"/>
                <w:szCs w:val="22"/>
              </w:rPr>
              <w:t>Collaboration</w:t>
            </w:r>
          </w:p>
          <w:p w14:paraId="49F5EB17" w14:textId="77777777" w:rsidR="00CC7C65" w:rsidRPr="00536543" w:rsidRDefault="00CC7C65" w:rsidP="008954A1">
            <w:pPr>
              <w:pStyle w:val="TextLeft"/>
              <w:jc w:val="left"/>
              <w:rPr>
                <w:rFonts w:ascii="Calibri" w:hAnsi="Calibri" w:cs="Calibri"/>
                <w:sz w:val="20"/>
                <w:szCs w:val="22"/>
              </w:rPr>
            </w:pPr>
            <w:r w:rsidRPr="00536543">
              <w:rPr>
                <w:rFonts w:ascii="Calibri" w:hAnsi="Calibri" w:cs="Calibri"/>
                <w:sz w:val="20"/>
                <w:szCs w:val="22"/>
              </w:rPr>
              <w:t>Time Management</w:t>
            </w:r>
          </w:p>
          <w:p w14:paraId="77DA7A1C" w14:textId="77777777" w:rsidR="00CC7C65" w:rsidRPr="00536543" w:rsidRDefault="00CC7C65" w:rsidP="008954A1">
            <w:pPr>
              <w:pStyle w:val="TextLeft"/>
              <w:jc w:val="left"/>
              <w:rPr>
                <w:rFonts w:ascii="Calibri" w:hAnsi="Calibri" w:cs="Calibri"/>
                <w:sz w:val="20"/>
                <w:szCs w:val="22"/>
              </w:rPr>
            </w:pPr>
            <w:r w:rsidRPr="00536543">
              <w:rPr>
                <w:rFonts w:ascii="Calibri" w:hAnsi="Calibri" w:cs="Calibri"/>
                <w:sz w:val="20"/>
                <w:szCs w:val="22"/>
              </w:rPr>
              <w:t>Handling Pressure</w:t>
            </w:r>
          </w:p>
          <w:p w14:paraId="66FE0FAD" w14:textId="77777777" w:rsidR="00CC7C65" w:rsidRPr="00536543" w:rsidRDefault="00CC7C65" w:rsidP="00CC7C65">
            <w:pPr>
              <w:rPr>
                <w:rFonts w:ascii="Calibri" w:hAnsi="Calibri" w:cs="Calibri"/>
              </w:rPr>
            </w:pPr>
          </w:p>
          <w:p w14:paraId="6D1CE074" w14:textId="5C1500F3" w:rsidR="00CC7C65" w:rsidRPr="00536543" w:rsidRDefault="00CC7C65" w:rsidP="008954A1">
            <w:pPr>
              <w:jc w:val="right"/>
              <w:rPr>
                <w:rFonts w:ascii="Calibri" w:hAnsi="Calibri" w:cs="Calibri"/>
                <w:b/>
                <w:color w:val="648276" w:themeColor="accent5"/>
                <w:szCs w:val="22"/>
              </w:rPr>
            </w:pPr>
            <w:r w:rsidRPr="00536543">
              <w:rPr>
                <w:rFonts w:ascii="Calibri" w:hAnsi="Calibri" w:cs="Calibri"/>
                <w:b/>
                <w:color w:val="FF9900"/>
                <w:sz w:val="28"/>
              </w:rPr>
              <w:t>Certifications</w:t>
            </w:r>
          </w:p>
          <w:p w14:paraId="2CD25C05" w14:textId="0E258086" w:rsidR="00CC7C65" w:rsidRPr="00536543" w:rsidRDefault="00CC7C65" w:rsidP="008954A1">
            <w:pPr>
              <w:pStyle w:val="TextLeft"/>
              <w:rPr>
                <w:rFonts w:ascii="Calibri" w:hAnsi="Calibri" w:cs="Calibri"/>
                <w:sz w:val="20"/>
                <w:szCs w:val="22"/>
              </w:rPr>
            </w:pPr>
            <w:r w:rsidRPr="00536543">
              <w:rPr>
                <w:rFonts w:ascii="Calibri" w:hAnsi="Calibri" w:cs="Calibri"/>
                <w:sz w:val="20"/>
                <w:szCs w:val="22"/>
              </w:rPr>
              <w:t>ISTQB</w:t>
            </w:r>
          </w:p>
          <w:p w14:paraId="4FC06035" w14:textId="62C60700" w:rsidR="00CC7C65" w:rsidRPr="00536543" w:rsidRDefault="00CC7C65" w:rsidP="008954A1">
            <w:pPr>
              <w:pStyle w:val="TextLeft"/>
              <w:rPr>
                <w:rFonts w:ascii="Calibri" w:hAnsi="Calibri" w:cs="Calibri"/>
                <w:sz w:val="20"/>
                <w:szCs w:val="22"/>
              </w:rPr>
            </w:pPr>
            <w:r w:rsidRPr="00536543">
              <w:rPr>
                <w:rFonts w:ascii="Calibri" w:hAnsi="Calibri" w:cs="Calibri"/>
                <w:sz w:val="20"/>
                <w:szCs w:val="22"/>
              </w:rPr>
              <w:t>OCJP</w:t>
            </w:r>
          </w:p>
          <w:p w14:paraId="620785BB" w14:textId="64D8BF22" w:rsidR="00CC7C65" w:rsidRPr="00536543" w:rsidRDefault="00CC7C65" w:rsidP="008954A1">
            <w:pPr>
              <w:pStyle w:val="TextLeft"/>
              <w:rPr>
                <w:rFonts w:ascii="Calibri" w:hAnsi="Calibri" w:cs="Calibri"/>
                <w:sz w:val="20"/>
                <w:szCs w:val="22"/>
              </w:rPr>
            </w:pPr>
            <w:r w:rsidRPr="00536543">
              <w:rPr>
                <w:rFonts w:ascii="Calibri" w:hAnsi="Calibri" w:cs="Calibri"/>
                <w:sz w:val="20"/>
                <w:szCs w:val="22"/>
              </w:rPr>
              <w:t>SAS (base)</w:t>
            </w:r>
          </w:p>
          <w:p w14:paraId="0647FA3B" w14:textId="77777777" w:rsidR="008954A1" w:rsidRDefault="008954A1" w:rsidP="008954A1">
            <w:pPr>
              <w:rPr>
                <w:rFonts w:ascii="Calibri" w:hAnsi="Calibri" w:cs="Calibri"/>
                <w:b/>
                <w:color w:val="FF9900"/>
                <w:sz w:val="28"/>
              </w:rPr>
            </w:pPr>
          </w:p>
          <w:p w14:paraId="3308A5C7" w14:textId="7C73EC95" w:rsidR="00CC7C65" w:rsidRPr="00536543" w:rsidRDefault="00CC7C65" w:rsidP="008954A1">
            <w:pPr>
              <w:rPr>
                <w:rFonts w:ascii="Calibri" w:hAnsi="Calibri" w:cs="Calibri"/>
              </w:rPr>
            </w:pPr>
            <w:r w:rsidRPr="00536543">
              <w:rPr>
                <w:rFonts w:ascii="Calibri" w:hAnsi="Calibri" w:cs="Calibri"/>
                <w:b/>
                <w:color w:val="FF9900"/>
                <w:sz w:val="28"/>
              </w:rPr>
              <w:t>Awards</w:t>
            </w:r>
          </w:p>
          <w:p w14:paraId="57DC87BC" w14:textId="5E954B83" w:rsidR="00CC7C65" w:rsidRPr="00536543" w:rsidRDefault="00CC7C65" w:rsidP="008954A1">
            <w:pPr>
              <w:pStyle w:val="TextLeft"/>
              <w:jc w:val="left"/>
              <w:rPr>
                <w:rFonts w:ascii="Calibri" w:hAnsi="Calibri" w:cs="Calibri"/>
                <w:sz w:val="20"/>
                <w:szCs w:val="22"/>
              </w:rPr>
            </w:pPr>
            <w:r w:rsidRPr="00536543">
              <w:rPr>
                <w:rFonts w:ascii="Calibri" w:hAnsi="Calibri" w:cs="Calibri"/>
                <w:sz w:val="20"/>
                <w:szCs w:val="22"/>
              </w:rPr>
              <w:t xml:space="preserve">Employee of the </w:t>
            </w:r>
            <w:r w:rsidR="00FC7706" w:rsidRPr="00536543">
              <w:rPr>
                <w:rFonts w:ascii="Calibri" w:hAnsi="Calibri" w:cs="Calibri"/>
                <w:sz w:val="20"/>
                <w:szCs w:val="22"/>
              </w:rPr>
              <w:t>Qtr.</w:t>
            </w:r>
            <w:r w:rsidRPr="00536543">
              <w:rPr>
                <w:rFonts w:ascii="Calibri" w:hAnsi="Calibri" w:cs="Calibri"/>
                <w:sz w:val="20"/>
                <w:szCs w:val="22"/>
              </w:rPr>
              <w:t xml:space="preserve"> – TCS (2014)</w:t>
            </w:r>
          </w:p>
          <w:p w14:paraId="605240F3" w14:textId="4ABFFD4E" w:rsidR="00CC7C65" w:rsidRPr="00536543" w:rsidRDefault="00CC7C65" w:rsidP="008954A1">
            <w:pPr>
              <w:pStyle w:val="TextLeft"/>
              <w:jc w:val="left"/>
              <w:rPr>
                <w:rFonts w:ascii="Calibri" w:hAnsi="Calibri" w:cs="Calibri"/>
                <w:sz w:val="20"/>
                <w:szCs w:val="22"/>
              </w:rPr>
            </w:pPr>
            <w:r w:rsidRPr="00536543">
              <w:rPr>
                <w:rFonts w:ascii="Calibri" w:hAnsi="Calibri" w:cs="Calibri"/>
                <w:sz w:val="20"/>
                <w:szCs w:val="22"/>
              </w:rPr>
              <w:t xml:space="preserve">Most </w:t>
            </w:r>
            <w:r w:rsidR="00FC7706" w:rsidRPr="00536543">
              <w:rPr>
                <w:rFonts w:ascii="Calibri" w:hAnsi="Calibri" w:cs="Calibri"/>
                <w:sz w:val="20"/>
                <w:szCs w:val="22"/>
              </w:rPr>
              <w:t>Valuable</w:t>
            </w:r>
            <w:r w:rsidRPr="00536543">
              <w:rPr>
                <w:rFonts w:ascii="Calibri" w:hAnsi="Calibri" w:cs="Calibri"/>
                <w:sz w:val="20"/>
                <w:szCs w:val="22"/>
              </w:rPr>
              <w:t xml:space="preserve"> Person – TCS (2016)</w:t>
            </w:r>
          </w:p>
          <w:p w14:paraId="0FAD2E19" w14:textId="01CE3EF7" w:rsidR="00CC7C65" w:rsidRPr="00536543" w:rsidRDefault="00CC7C65" w:rsidP="008954A1">
            <w:pPr>
              <w:pStyle w:val="TextLeft"/>
              <w:jc w:val="left"/>
              <w:rPr>
                <w:rFonts w:ascii="Calibri" w:hAnsi="Calibri" w:cs="Calibri"/>
                <w:sz w:val="20"/>
                <w:szCs w:val="22"/>
              </w:rPr>
            </w:pPr>
            <w:r w:rsidRPr="00536543">
              <w:rPr>
                <w:rFonts w:ascii="Calibri" w:hAnsi="Calibri" w:cs="Calibri"/>
                <w:sz w:val="20"/>
                <w:szCs w:val="22"/>
              </w:rPr>
              <w:t>Star Performer – Pega (2019)</w:t>
            </w:r>
          </w:p>
          <w:p w14:paraId="22DC3328" w14:textId="3125BC15" w:rsidR="00CC7C65" w:rsidRPr="00536543" w:rsidRDefault="00CC7C65" w:rsidP="00CC7C65">
            <w:pPr>
              <w:rPr>
                <w:rFonts w:ascii="Calibri" w:hAnsi="Calibri" w:cs="Calibri"/>
              </w:rPr>
            </w:pPr>
          </w:p>
        </w:tc>
        <w:tc>
          <w:tcPr>
            <w:tcW w:w="8009" w:type="dxa"/>
            <w:gridSpan w:val="2"/>
            <w:vMerge/>
            <w:tcBorders>
              <w:left w:val="single" w:sz="12" w:space="0" w:color="FF9900"/>
              <w:bottom w:val="nil"/>
            </w:tcBorders>
          </w:tcPr>
          <w:p w14:paraId="74A352DB" w14:textId="77777777" w:rsidR="00DD5F82" w:rsidRPr="00536543" w:rsidRDefault="00DD5F82" w:rsidP="00B20DFA">
            <w:pPr>
              <w:pStyle w:val="TextRight"/>
              <w:rPr>
                <w:rFonts w:ascii="Calibri" w:hAnsi="Calibri" w:cs="Calibri"/>
              </w:rPr>
            </w:pPr>
          </w:p>
        </w:tc>
      </w:tr>
    </w:tbl>
    <w:p w14:paraId="1A757DCD" w14:textId="7D34D3FF" w:rsidR="00DD5F82" w:rsidRPr="00536543" w:rsidRDefault="00DD5F82">
      <w:pPr>
        <w:rPr>
          <w:rFonts w:ascii="Calibri" w:hAnsi="Calibri" w:cs="Calibri"/>
        </w:rPr>
      </w:pPr>
    </w:p>
    <w:sectPr w:rsidR="00DD5F82" w:rsidRPr="00536543" w:rsidSect="00536543">
      <w:pgSz w:w="12240" w:h="15840" w:code="1"/>
      <w:pgMar w:top="0" w:right="432" w:bottom="180" w:left="432"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C71C4F" w14:textId="77777777" w:rsidR="00FE75DC" w:rsidRDefault="00FE75DC" w:rsidP="00F316AD">
      <w:r>
        <w:separator/>
      </w:r>
    </w:p>
  </w:endnote>
  <w:endnote w:type="continuationSeparator" w:id="0">
    <w:p w14:paraId="6E75C42D" w14:textId="77777777" w:rsidR="00FE75DC" w:rsidRDefault="00FE75DC" w:rsidP="00F3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370505" w14:textId="77777777" w:rsidR="00FE75DC" w:rsidRDefault="00FE75DC" w:rsidP="00F316AD">
      <w:r>
        <w:separator/>
      </w:r>
    </w:p>
  </w:footnote>
  <w:footnote w:type="continuationSeparator" w:id="0">
    <w:p w14:paraId="02DDD099" w14:textId="77777777" w:rsidR="00FE75DC" w:rsidRDefault="00FE75DC" w:rsidP="00F31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6646B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FC866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1FEFF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EBE98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706EF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9895A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71E67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F4EE1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0CEA8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4A8F452"/>
    <w:lvl w:ilvl="0">
      <w:start w:val="1"/>
      <w:numFmt w:val="bullet"/>
      <w:pStyle w:val="ListBullet"/>
      <w:lvlText w:val=""/>
      <w:lvlJc w:val="left"/>
      <w:pPr>
        <w:tabs>
          <w:tab w:val="num" w:pos="360"/>
        </w:tabs>
        <w:ind w:left="360" w:hanging="360"/>
      </w:pPr>
      <w:rPr>
        <w:rFonts w:ascii="Symbol" w:hAnsi="Symbol" w:hint="default"/>
        <w:color w:val="648276" w:themeColor="accent5"/>
      </w:rPr>
    </w:lvl>
  </w:abstractNum>
  <w:abstractNum w:abstractNumId="10" w15:restartNumberingAfterBreak="0">
    <w:nsid w:val="150234CC"/>
    <w:multiLevelType w:val="multilevel"/>
    <w:tmpl w:val="61B2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0C4582"/>
    <w:multiLevelType w:val="hybridMultilevel"/>
    <w:tmpl w:val="B6382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5B439B"/>
    <w:multiLevelType w:val="hybridMultilevel"/>
    <w:tmpl w:val="3AE61DBE"/>
    <w:lvl w:ilvl="0" w:tplc="AC5E434E">
      <w:numFmt w:val="bullet"/>
      <w:lvlText w:val="•"/>
      <w:lvlJc w:val="left"/>
      <w:pPr>
        <w:ind w:left="940" w:hanging="360"/>
      </w:pPr>
      <w:rPr>
        <w:rFonts w:ascii="Times New Roman" w:eastAsia="Times New Roman" w:hAnsi="Times New Roman" w:cs="Times New Roman"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13" w15:restartNumberingAfterBreak="0">
    <w:nsid w:val="352348CE"/>
    <w:multiLevelType w:val="multilevel"/>
    <w:tmpl w:val="7DA2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F47A32"/>
    <w:multiLevelType w:val="multilevel"/>
    <w:tmpl w:val="6BE8F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B041A1"/>
    <w:multiLevelType w:val="multilevel"/>
    <w:tmpl w:val="1E64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AD3957"/>
    <w:multiLevelType w:val="multilevel"/>
    <w:tmpl w:val="1BEC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957FF6"/>
    <w:multiLevelType w:val="hybridMultilevel"/>
    <w:tmpl w:val="9168E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FA046A"/>
    <w:multiLevelType w:val="hybridMultilevel"/>
    <w:tmpl w:val="281050EC"/>
    <w:lvl w:ilvl="0" w:tplc="AC5E434E">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6CCD3376"/>
    <w:multiLevelType w:val="hybridMultilevel"/>
    <w:tmpl w:val="D4963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FB1AC4"/>
    <w:multiLevelType w:val="multilevel"/>
    <w:tmpl w:val="1DFC9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20"/>
  </w:num>
  <w:num w:numId="12">
    <w:abstractNumId w:val="17"/>
  </w:num>
  <w:num w:numId="13">
    <w:abstractNumId w:val="19"/>
  </w:num>
  <w:num w:numId="14">
    <w:abstractNumId w:val="15"/>
  </w:num>
  <w:num w:numId="15">
    <w:abstractNumId w:val="13"/>
  </w:num>
  <w:num w:numId="16">
    <w:abstractNumId w:val="10"/>
  </w:num>
  <w:num w:numId="17">
    <w:abstractNumId w:val="16"/>
  </w:num>
  <w:num w:numId="18">
    <w:abstractNumId w:val="14"/>
  </w:num>
  <w:num w:numId="19">
    <w:abstractNumId w:val="11"/>
  </w:num>
  <w:num w:numId="20">
    <w:abstractNumId w:val="12"/>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B5E"/>
    <w:rsid w:val="00003278"/>
    <w:rsid w:val="00025DEE"/>
    <w:rsid w:val="0008120A"/>
    <w:rsid w:val="000B5180"/>
    <w:rsid w:val="000E1D44"/>
    <w:rsid w:val="001213BA"/>
    <w:rsid w:val="00122833"/>
    <w:rsid w:val="00136F3E"/>
    <w:rsid w:val="00165D0B"/>
    <w:rsid w:val="00192B5E"/>
    <w:rsid w:val="001B1354"/>
    <w:rsid w:val="001B2052"/>
    <w:rsid w:val="00206332"/>
    <w:rsid w:val="0020696E"/>
    <w:rsid w:val="00227C62"/>
    <w:rsid w:val="002356A2"/>
    <w:rsid w:val="00274108"/>
    <w:rsid w:val="002C4FE8"/>
    <w:rsid w:val="002D12DA"/>
    <w:rsid w:val="003019B2"/>
    <w:rsid w:val="00312721"/>
    <w:rsid w:val="00314B95"/>
    <w:rsid w:val="00333A32"/>
    <w:rsid w:val="0034687F"/>
    <w:rsid w:val="0034688D"/>
    <w:rsid w:val="00347F85"/>
    <w:rsid w:val="00351661"/>
    <w:rsid w:val="00374C16"/>
    <w:rsid w:val="0039394B"/>
    <w:rsid w:val="003F05EF"/>
    <w:rsid w:val="0040233B"/>
    <w:rsid w:val="0040684D"/>
    <w:rsid w:val="004256A4"/>
    <w:rsid w:val="00450E3C"/>
    <w:rsid w:val="004864B7"/>
    <w:rsid w:val="004C1890"/>
    <w:rsid w:val="004E15F8"/>
    <w:rsid w:val="00511A6E"/>
    <w:rsid w:val="00530FF5"/>
    <w:rsid w:val="00536543"/>
    <w:rsid w:val="00551860"/>
    <w:rsid w:val="0057534A"/>
    <w:rsid w:val="005947F9"/>
    <w:rsid w:val="00595BB5"/>
    <w:rsid w:val="005A15DC"/>
    <w:rsid w:val="005D20DF"/>
    <w:rsid w:val="00605A5B"/>
    <w:rsid w:val="00610D0A"/>
    <w:rsid w:val="006351A1"/>
    <w:rsid w:val="0064725B"/>
    <w:rsid w:val="00695D35"/>
    <w:rsid w:val="006A1B48"/>
    <w:rsid w:val="006B1FC6"/>
    <w:rsid w:val="006C60E6"/>
    <w:rsid w:val="006E70D3"/>
    <w:rsid w:val="006E71C1"/>
    <w:rsid w:val="006F129A"/>
    <w:rsid w:val="006F44CD"/>
    <w:rsid w:val="00702119"/>
    <w:rsid w:val="0074153E"/>
    <w:rsid w:val="00766F02"/>
    <w:rsid w:val="007734E9"/>
    <w:rsid w:val="007862C7"/>
    <w:rsid w:val="007A5967"/>
    <w:rsid w:val="007B0F94"/>
    <w:rsid w:val="008954A1"/>
    <w:rsid w:val="008C10A0"/>
    <w:rsid w:val="008C4EDD"/>
    <w:rsid w:val="009150CA"/>
    <w:rsid w:val="00951C4B"/>
    <w:rsid w:val="0096556B"/>
    <w:rsid w:val="00973A55"/>
    <w:rsid w:val="00994CDB"/>
    <w:rsid w:val="009E3C0B"/>
    <w:rsid w:val="009F6766"/>
    <w:rsid w:val="00A51145"/>
    <w:rsid w:val="00A77921"/>
    <w:rsid w:val="00A845E0"/>
    <w:rsid w:val="00AB6DDF"/>
    <w:rsid w:val="00B32638"/>
    <w:rsid w:val="00B3383E"/>
    <w:rsid w:val="00B575FB"/>
    <w:rsid w:val="00B9231A"/>
    <w:rsid w:val="00BC5B49"/>
    <w:rsid w:val="00C1095A"/>
    <w:rsid w:val="00C15037"/>
    <w:rsid w:val="00C259CD"/>
    <w:rsid w:val="00C41261"/>
    <w:rsid w:val="00C43048"/>
    <w:rsid w:val="00C55D85"/>
    <w:rsid w:val="00CA2273"/>
    <w:rsid w:val="00CC6CBC"/>
    <w:rsid w:val="00CC7C65"/>
    <w:rsid w:val="00CD50FD"/>
    <w:rsid w:val="00D228AD"/>
    <w:rsid w:val="00D31DE9"/>
    <w:rsid w:val="00D47124"/>
    <w:rsid w:val="00D6262D"/>
    <w:rsid w:val="00DD5D7B"/>
    <w:rsid w:val="00DD5F82"/>
    <w:rsid w:val="00E00727"/>
    <w:rsid w:val="00E47956"/>
    <w:rsid w:val="00E65FB7"/>
    <w:rsid w:val="00E66A61"/>
    <w:rsid w:val="00E67CDA"/>
    <w:rsid w:val="00F07983"/>
    <w:rsid w:val="00F134C0"/>
    <w:rsid w:val="00F2504E"/>
    <w:rsid w:val="00F316AD"/>
    <w:rsid w:val="00F36FA9"/>
    <w:rsid w:val="00F40467"/>
    <w:rsid w:val="00F4501B"/>
    <w:rsid w:val="00F860EE"/>
    <w:rsid w:val="00F963C1"/>
    <w:rsid w:val="00FA1A44"/>
    <w:rsid w:val="00FC7706"/>
    <w:rsid w:val="00FD52F0"/>
    <w:rsid w:val="00FE7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0ABD5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3"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7"/>
    <w:qFormat/>
    <w:rsid w:val="009E3C0B"/>
    <w:rPr>
      <w:color w:val="000000" w:themeColor="text1"/>
    </w:rPr>
  </w:style>
  <w:style w:type="paragraph" w:styleId="Heading1">
    <w:name w:val="heading 1"/>
    <w:basedOn w:val="Normal"/>
    <w:next w:val="Normal"/>
    <w:link w:val="Heading1Char"/>
    <w:uiPriority w:val="2"/>
    <w:qFormat/>
    <w:rsid w:val="00DD5F82"/>
    <w:pPr>
      <w:spacing w:before="120" w:after="120"/>
      <w:ind w:right="170"/>
      <w:jc w:val="right"/>
      <w:outlineLvl w:val="0"/>
    </w:pPr>
    <w:rPr>
      <w:rFonts w:asciiTheme="majorHAnsi" w:hAnsiTheme="majorHAnsi" w:cs="Times New Roman (Body CS)"/>
      <w:b/>
      <w:color w:val="648276" w:themeColor="accent5"/>
      <w:sz w:val="28"/>
    </w:rPr>
  </w:style>
  <w:style w:type="paragraph" w:styleId="Heading2">
    <w:name w:val="heading 2"/>
    <w:basedOn w:val="Normal"/>
    <w:next w:val="Normal"/>
    <w:link w:val="Heading2Char"/>
    <w:uiPriority w:val="3"/>
    <w:qFormat/>
    <w:rsid w:val="00DD5F82"/>
    <w:pPr>
      <w:spacing w:before="120" w:after="120"/>
      <w:ind w:left="170"/>
      <w:outlineLvl w:val="1"/>
    </w:pPr>
    <w:rPr>
      <w:rFonts w:asciiTheme="majorHAnsi" w:hAnsiTheme="majorHAnsi"/>
      <w:b/>
      <w:color w:val="648276" w:themeColor="accent5"/>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57534A"/>
    <w:rPr>
      <w:color w:val="000000" w:themeColor="text1"/>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57534A"/>
    <w:rPr>
      <w:color w:val="000000" w:themeColor="text1"/>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57534A"/>
    <w:pPr>
      <w:spacing w:before="120" w:after="120"/>
    </w:pPr>
    <w:rPr>
      <w:rFonts w:asciiTheme="majorHAnsi" w:hAnsiTheme="majorHAnsi" w:cs="Times New Roman (Body CS)"/>
      <w:sz w:val="90"/>
    </w:rPr>
  </w:style>
  <w:style w:type="character" w:customStyle="1" w:styleId="TitleChar">
    <w:name w:val="Title Char"/>
    <w:basedOn w:val="DefaultParagraphFont"/>
    <w:link w:val="Title"/>
    <w:rsid w:val="0057534A"/>
    <w:rPr>
      <w:rFonts w:asciiTheme="majorHAnsi" w:hAnsiTheme="majorHAnsi" w:cs="Times New Roman (Body CS)"/>
      <w:color w:val="000000" w:themeColor="text1"/>
      <w:sz w:val="90"/>
    </w:rPr>
  </w:style>
  <w:style w:type="paragraph" w:styleId="Subtitle">
    <w:name w:val="Subtitle"/>
    <w:basedOn w:val="Normal"/>
    <w:next w:val="Normal"/>
    <w:link w:val="SubtitleChar"/>
    <w:uiPriority w:val="1"/>
    <w:qFormat/>
    <w:rsid w:val="00A77921"/>
    <w:pPr>
      <w:spacing w:before="120" w:after="120"/>
    </w:pPr>
    <w:rPr>
      <w:rFonts w:asciiTheme="majorHAnsi" w:hAnsiTheme="majorHAnsi" w:cs="Times New Roman (Body CS)"/>
      <w:b/>
      <w:sz w:val="44"/>
    </w:rPr>
  </w:style>
  <w:style w:type="character" w:customStyle="1" w:styleId="SubtitleChar">
    <w:name w:val="Subtitle Char"/>
    <w:basedOn w:val="DefaultParagraphFont"/>
    <w:link w:val="Subtitle"/>
    <w:uiPriority w:val="1"/>
    <w:rsid w:val="0057534A"/>
    <w:rPr>
      <w:rFonts w:asciiTheme="majorHAnsi" w:hAnsiTheme="majorHAnsi" w:cs="Times New Roman (Body CS)"/>
      <w:b/>
      <w:color w:val="000000" w:themeColor="text1"/>
      <w:sz w:val="44"/>
    </w:rPr>
  </w:style>
  <w:style w:type="character" w:customStyle="1" w:styleId="Heading1Char">
    <w:name w:val="Heading 1 Char"/>
    <w:basedOn w:val="DefaultParagraphFont"/>
    <w:link w:val="Heading1"/>
    <w:uiPriority w:val="2"/>
    <w:rsid w:val="00DD5F82"/>
    <w:rPr>
      <w:rFonts w:asciiTheme="majorHAnsi" w:hAnsiTheme="majorHAnsi" w:cs="Times New Roman (Body CS)"/>
      <w:b/>
      <w:color w:val="648276" w:themeColor="accent5"/>
      <w:sz w:val="28"/>
    </w:rPr>
  </w:style>
  <w:style w:type="paragraph" w:customStyle="1" w:styleId="TextLeft">
    <w:name w:val="TextLeft"/>
    <w:basedOn w:val="Normal"/>
    <w:next w:val="Normal"/>
    <w:uiPriority w:val="4"/>
    <w:qFormat/>
    <w:rsid w:val="00DD5F82"/>
    <w:pPr>
      <w:spacing w:line="288" w:lineRule="auto"/>
      <w:ind w:right="170"/>
      <w:jc w:val="right"/>
    </w:pPr>
    <w:rPr>
      <w:color w:val="404040" w:themeColor="text1" w:themeTint="BF"/>
      <w:sz w:val="22"/>
    </w:rPr>
  </w:style>
  <w:style w:type="character" w:customStyle="1" w:styleId="Heading2Char">
    <w:name w:val="Heading 2 Char"/>
    <w:basedOn w:val="DefaultParagraphFont"/>
    <w:link w:val="Heading2"/>
    <w:uiPriority w:val="3"/>
    <w:rsid w:val="00DD5F82"/>
    <w:rPr>
      <w:rFonts w:asciiTheme="majorHAnsi" w:hAnsiTheme="majorHAnsi"/>
      <w:b/>
      <w:color w:val="648276" w:themeColor="accent5"/>
      <w:sz w:val="28"/>
    </w:rPr>
  </w:style>
  <w:style w:type="paragraph" w:customStyle="1" w:styleId="SmallText">
    <w:name w:val="SmallText"/>
    <w:basedOn w:val="Normal"/>
    <w:next w:val="Normal"/>
    <w:uiPriority w:val="6"/>
    <w:qFormat/>
    <w:rsid w:val="0040233B"/>
    <w:rPr>
      <w:i/>
      <w:color w:val="404040" w:themeColor="text1" w:themeTint="BF"/>
      <w:sz w:val="20"/>
    </w:rPr>
  </w:style>
  <w:style w:type="paragraph" w:customStyle="1" w:styleId="TextRight">
    <w:name w:val="TextRight"/>
    <w:basedOn w:val="Normal"/>
    <w:next w:val="Normal"/>
    <w:uiPriority w:val="5"/>
    <w:qFormat/>
    <w:rsid w:val="00DD5F82"/>
    <w:pPr>
      <w:spacing w:line="288" w:lineRule="auto"/>
      <w:ind w:left="170"/>
    </w:pPr>
    <w:rPr>
      <w:rFonts w:cs="Times New Roman (Body CS)"/>
      <w:color w:val="404040" w:themeColor="text1" w:themeTint="BF"/>
      <w:sz w:val="22"/>
    </w:rPr>
  </w:style>
  <w:style w:type="character" w:styleId="PlaceholderText">
    <w:name w:val="Placeholder Text"/>
    <w:basedOn w:val="DefaultParagraphFont"/>
    <w:uiPriority w:val="99"/>
    <w:semiHidden/>
    <w:rsid w:val="00A77921"/>
    <w:rPr>
      <w:color w:val="808080"/>
    </w:rPr>
  </w:style>
  <w:style w:type="character" w:styleId="Emphasis">
    <w:name w:val="Emphasis"/>
    <w:uiPriority w:val="20"/>
    <w:qFormat/>
    <w:rsid w:val="0034688D"/>
    <w:rPr>
      <w:color w:val="648276" w:themeColor="accent5"/>
    </w:rPr>
  </w:style>
  <w:style w:type="paragraph" w:styleId="ListBullet">
    <w:name w:val="List Bullet"/>
    <w:basedOn w:val="Normal"/>
    <w:uiPriority w:val="99"/>
    <w:unhideWhenUsed/>
    <w:rsid w:val="00DD5F82"/>
    <w:pPr>
      <w:numPr>
        <w:numId w:val="10"/>
      </w:numPr>
      <w:ind w:left="527" w:hanging="357"/>
      <w:contextualSpacing/>
    </w:pPr>
    <w:rPr>
      <w:color w:val="404040" w:themeColor="text1" w:themeTint="BF"/>
      <w:sz w:val="22"/>
    </w:rPr>
  </w:style>
  <w:style w:type="paragraph" w:customStyle="1" w:styleId="GraphicAnchor">
    <w:name w:val="Graphic Anchor"/>
    <w:basedOn w:val="Normal"/>
    <w:uiPriority w:val="7"/>
    <w:qFormat/>
    <w:rsid w:val="00DD5F82"/>
    <w:rPr>
      <w:sz w:val="2"/>
    </w:rPr>
  </w:style>
  <w:style w:type="paragraph" w:styleId="NoSpacing">
    <w:name w:val="No Spacing"/>
    <w:uiPriority w:val="1"/>
    <w:semiHidden/>
    <w:rsid w:val="00DD5F82"/>
    <w:pPr>
      <w:spacing w:before="20" w:line="440" w:lineRule="exact"/>
    </w:pPr>
    <w:rPr>
      <w:color w:val="775F55" w:themeColor="text2"/>
      <w:sz w:val="28"/>
      <w:szCs w:val="18"/>
      <w:lang w:val="ru-RU"/>
    </w:rPr>
  </w:style>
  <w:style w:type="paragraph" w:styleId="ListParagraph">
    <w:name w:val="List Paragraph"/>
    <w:basedOn w:val="Normal"/>
    <w:qFormat/>
    <w:rsid w:val="00FC77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271655">
      <w:bodyDiv w:val="1"/>
      <w:marLeft w:val="0"/>
      <w:marRight w:val="0"/>
      <w:marTop w:val="0"/>
      <w:marBottom w:val="0"/>
      <w:divBdr>
        <w:top w:val="none" w:sz="0" w:space="0" w:color="auto"/>
        <w:left w:val="none" w:sz="0" w:space="0" w:color="auto"/>
        <w:bottom w:val="none" w:sz="0" w:space="0" w:color="auto"/>
        <w:right w:val="none" w:sz="0" w:space="0" w:color="auto"/>
      </w:divBdr>
    </w:div>
    <w:div w:id="233780263">
      <w:bodyDiv w:val="1"/>
      <w:marLeft w:val="0"/>
      <w:marRight w:val="0"/>
      <w:marTop w:val="0"/>
      <w:marBottom w:val="0"/>
      <w:divBdr>
        <w:top w:val="none" w:sz="0" w:space="0" w:color="auto"/>
        <w:left w:val="none" w:sz="0" w:space="0" w:color="auto"/>
        <w:bottom w:val="none" w:sz="0" w:space="0" w:color="auto"/>
        <w:right w:val="none" w:sz="0" w:space="0" w:color="auto"/>
      </w:divBdr>
    </w:div>
    <w:div w:id="238029909">
      <w:bodyDiv w:val="1"/>
      <w:marLeft w:val="0"/>
      <w:marRight w:val="0"/>
      <w:marTop w:val="0"/>
      <w:marBottom w:val="0"/>
      <w:divBdr>
        <w:top w:val="none" w:sz="0" w:space="0" w:color="auto"/>
        <w:left w:val="none" w:sz="0" w:space="0" w:color="auto"/>
        <w:bottom w:val="none" w:sz="0" w:space="0" w:color="auto"/>
        <w:right w:val="none" w:sz="0" w:space="0" w:color="auto"/>
      </w:divBdr>
    </w:div>
    <w:div w:id="1182662998">
      <w:bodyDiv w:val="1"/>
      <w:marLeft w:val="0"/>
      <w:marRight w:val="0"/>
      <w:marTop w:val="0"/>
      <w:marBottom w:val="0"/>
      <w:divBdr>
        <w:top w:val="none" w:sz="0" w:space="0" w:color="auto"/>
        <w:left w:val="none" w:sz="0" w:space="0" w:color="auto"/>
        <w:bottom w:val="none" w:sz="0" w:space="0" w:color="auto"/>
        <w:right w:val="none" w:sz="0" w:space="0" w:color="auto"/>
      </w:divBdr>
    </w:div>
    <w:div w:id="1659454901">
      <w:bodyDiv w:val="1"/>
      <w:marLeft w:val="0"/>
      <w:marRight w:val="0"/>
      <w:marTop w:val="0"/>
      <w:marBottom w:val="0"/>
      <w:divBdr>
        <w:top w:val="none" w:sz="0" w:space="0" w:color="auto"/>
        <w:left w:val="none" w:sz="0" w:space="0" w:color="auto"/>
        <w:bottom w:val="none" w:sz="0" w:space="0" w:color="auto"/>
        <w:right w:val="none" w:sz="0" w:space="0" w:color="auto"/>
      </w:divBdr>
    </w:div>
    <w:div w:id="169653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ellapuS\AppData\Roaming\Microsoft\Templates\Basic%20modern%20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A220783A9984C829859D225FE16270A"/>
        <w:category>
          <w:name w:val="General"/>
          <w:gallery w:val="placeholder"/>
        </w:category>
        <w:types>
          <w:type w:val="bbPlcHdr"/>
        </w:types>
        <w:behaviors>
          <w:behavior w:val="content"/>
        </w:behaviors>
        <w:guid w:val="{F10EE685-2200-41F8-AB13-FA7BD85388AB}"/>
      </w:docPartPr>
      <w:docPartBody>
        <w:p w:rsidR="00CA10FE" w:rsidRDefault="00CD49ED">
          <w:pPr>
            <w:pStyle w:val="2A220783A9984C829859D225FE16270A"/>
          </w:pPr>
          <w:r w:rsidRPr="00605A5B">
            <w:t>Contact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260"/>
    <w:rsid w:val="002249F9"/>
    <w:rsid w:val="00876260"/>
    <w:rsid w:val="00CA10FE"/>
    <w:rsid w:val="00CD4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3159C08C174407B624DD16E04EF964">
    <w:name w:val="4B3159C08C174407B624DD16E04EF964"/>
  </w:style>
  <w:style w:type="character" w:styleId="Emphasis">
    <w:name w:val="Emphasis"/>
    <w:uiPriority w:val="20"/>
    <w:qFormat/>
    <w:rPr>
      <w:color w:val="5B9BD5" w:themeColor="accent5"/>
    </w:rPr>
  </w:style>
  <w:style w:type="paragraph" w:customStyle="1" w:styleId="517BB02E4CDE4BA49DCD53EBBB5B61A4">
    <w:name w:val="517BB02E4CDE4BA49DCD53EBBB5B61A4"/>
  </w:style>
  <w:style w:type="paragraph" w:customStyle="1" w:styleId="CE1EAE6AF273461C9BC7291A5423070B">
    <w:name w:val="CE1EAE6AF273461C9BC7291A5423070B"/>
  </w:style>
  <w:style w:type="paragraph" w:customStyle="1" w:styleId="2A220783A9984C829859D225FE16270A">
    <w:name w:val="2A220783A9984C829859D225FE16270A"/>
  </w:style>
  <w:style w:type="paragraph" w:customStyle="1" w:styleId="TextLeft">
    <w:name w:val="TextLeft"/>
    <w:basedOn w:val="Normal"/>
    <w:next w:val="Normal"/>
    <w:uiPriority w:val="4"/>
    <w:qFormat/>
    <w:pPr>
      <w:spacing w:after="0" w:line="288" w:lineRule="auto"/>
      <w:ind w:right="170"/>
      <w:jc w:val="right"/>
    </w:pPr>
    <w:rPr>
      <w:rFonts w:eastAsiaTheme="minorHAnsi"/>
      <w:color w:val="404040" w:themeColor="text1" w:themeTint="BF"/>
      <w:szCs w:val="24"/>
    </w:rPr>
  </w:style>
  <w:style w:type="paragraph" w:customStyle="1" w:styleId="E7ACC46F990A4281B659FEDB697CC4D4">
    <w:name w:val="E7ACC46F990A4281B659FEDB697CC4D4"/>
  </w:style>
  <w:style w:type="paragraph" w:customStyle="1" w:styleId="923CC39318664473AB8374C1516A31EA">
    <w:name w:val="923CC39318664473AB8374C1516A31EA"/>
  </w:style>
  <w:style w:type="paragraph" w:customStyle="1" w:styleId="989F011C94BA4A89850AD7DA2AE99192">
    <w:name w:val="989F011C94BA4A89850AD7DA2AE99192"/>
  </w:style>
  <w:style w:type="paragraph" w:customStyle="1" w:styleId="3C67384D95844290BEBFFEBFED158A42">
    <w:name w:val="3C67384D95844290BEBFFEBFED158A42"/>
  </w:style>
  <w:style w:type="paragraph" w:customStyle="1" w:styleId="75FEA0AFCCA141BE9E920BF80744565A">
    <w:name w:val="75FEA0AFCCA141BE9E920BF80744565A"/>
  </w:style>
  <w:style w:type="paragraph" w:customStyle="1" w:styleId="A8BFAD069C03475E9832AEEC31A5E7C1">
    <w:name w:val="A8BFAD069C03475E9832AEEC31A5E7C1"/>
  </w:style>
  <w:style w:type="paragraph" w:customStyle="1" w:styleId="40FB18B7C6154DAB865681E171FCAAD7">
    <w:name w:val="40FB18B7C6154DAB865681E171FCAAD7"/>
  </w:style>
  <w:style w:type="paragraph" w:customStyle="1" w:styleId="BA91B0944C304A82A5BD53BAA7581C11">
    <w:name w:val="BA91B0944C304A82A5BD53BAA7581C11"/>
  </w:style>
  <w:style w:type="paragraph" w:customStyle="1" w:styleId="243B6E5E45B7455AB7B7C14FC1A606E8">
    <w:name w:val="243B6E5E45B7455AB7B7C14FC1A606E8"/>
  </w:style>
  <w:style w:type="paragraph" w:customStyle="1" w:styleId="56AFF25F20DA4298B818E0D981E52F1F">
    <w:name w:val="56AFF25F20DA4298B818E0D981E52F1F"/>
  </w:style>
  <w:style w:type="paragraph" w:customStyle="1" w:styleId="A228A27A8CDE43A08BB63205BB781331">
    <w:name w:val="A228A27A8CDE43A08BB63205BB781331"/>
  </w:style>
  <w:style w:type="paragraph" w:customStyle="1" w:styleId="AA3D0F2E55194E43BECD703FB5E9E2FC">
    <w:name w:val="AA3D0F2E55194E43BECD703FB5E9E2FC"/>
  </w:style>
  <w:style w:type="paragraph" w:customStyle="1" w:styleId="3AC7EAB5176040BEBCB14CDB0451C9B6">
    <w:name w:val="3AC7EAB5176040BEBCB14CDB0451C9B6"/>
  </w:style>
  <w:style w:type="paragraph" w:customStyle="1" w:styleId="A50C804395F04ADEAE52427062F3F45A">
    <w:name w:val="A50C804395F04ADEAE52427062F3F45A"/>
  </w:style>
  <w:style w:type="paragraph" w:customStyle="1" w:styleId="09AEB194EFE242B792390BCE961CB26A">
    <w:name w:val="09AEB194EFE242B792390BCE961CB26A"/>
  </w:style>
  <w:style w:type="paragraph" w:customStyle="1" w:styleId="544951E23F5A4BCD9F83C0145E524F03">
    <w:name w:val="544951E23F5A4BCD9F83C0145E524F03"/>
  </w:style>
  <w:style w:type="paragraph" w:customStyle="1" w:styleId="4003F9EFD1D94691AF7B79A1B6373F37">
    <w:name w:val="4003F9EFD1D94691AF7B79A1B6373F37"/>
  </w:style>
  <w:style w:type="paragraph" w:customStyle="1" w:styleId="E648A7557E2742B6BD8E4C7D57F1A39D">
    <w:name w:val="E648A7557E2742B6BD8E4C7D57F1A39D"/>
  </w:style>
  <w:style w:type="paragraph" w:customStyle="1" w:styleId="ECD3B3AE6EDC46E19613BEE4102ADB80">
    <w:name w:val="ECD3B3AE6EDC46E19613BEE4102ADB80"/>
  </w:style>
  <w:style w:type="paragraph" w:customStyle="1" w:styleId="65B19FCE11B3433EAB9B9459039A39A8">
    <w:name w:val="65B19FCE11B3433EAB9B9459039A39A8"/>
  </w:style>
  <w:style w:type="paragraph" w:customStyle="1" w:styleId="2D2BDF3FBC5E47A1A2B9E22C20826CA7">
    <w:name w:val="2D2BDF3FBC5E47A1A2B9E22C20826CA7"/>
  </w:style>
  <w:style w:type="paragraph" w:customStyle="1" w:styleId="9F4F2441472C441581A00C83017D6984">
    <w:name w:val="9F4F2441472C441581A00C83017D6984"/>
    <w:rsid w:val="008762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Custom 2">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fc095d46-e75b-4753-ac4a-d7a29e7f17d8" xsi:nil="true"/>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1542711DDB3014EB1C28FEB88D3DFC7" ma:contentTypeVersion="14" ma:contentTypeDescription="Create a new document." ma:contentTypeScope="" ma:versionID="ca04406743e435ee90a06ffb15c84213">
  <xsd:schema xmlns:xsd="http://www.w3.org/2001/XMLSchema" xmlns:xs="http://www.w3.org/2001/XMLSchema" xmlns:p="http://schemas.microsoft.com/office/2006/metadata/properties" xmlns:ns1="http://schemas.microsoft.com/sharepoint/v3" xmlns:ns3="fc095d46-e75b-4753-ac4a-d7a29e7f17d8" xmlns:ns4="95bd72f5-d763-45ff-b24b-0a7afa6f37af" targetNamespace="http://schemas.microsoft.com/office/2006/metadata/properties" ma:root="true" ma:fieldsID="5835b8bf0fa8cb1c8f32e52dd95e5462" ns1:_="" ns3:_="" ns4:_="">
    <xsd:import namespace="http://schemas.microsoft.com/sharepoint/v3"/>
    <xsd:import namespace="fc095d46-e75b-4753-ac4a-d7a29e7f17d8"/>
    <xsd:import namespace="95bd72f5-d763-45ff-b24b-0a7afa6f37a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DateTake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095d46-e75b-4753-ac4a-d7a29e7f17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bd72f5-d763-45ff-b24b-0a7afa6f37a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D33B10-6B16-4B7B-8701-518B4053998D}">
  <ds:schemaRefs>
    <ds:schemaRef ds:uri="http://schemas.microsoft.com/sharepoint/v3/contenttype/forms"/>
  </ds:schemaRefs>
</ds:datastoreItem>
</file>

<file path=customXml/itemProps2.xml><?xml version="1.0" encoding="utf-8"?>
<ds:datastoreItem xmlns:ds="http://schemas.openxmlformats.org/officeDocument/2006/customXml" ds:itemID="{DD412B5C-B945-415D-A013-9E997802710B}">
  <ds:schemaRefs>
    <ds:schemaRef ds:uri="http://schemas.microsoft.com/sharepoint/v3"/>
    <ds:schemaRef ds:uri="http://purl.org/dc/elements/1.1/"/>
    <ds:schemaRef ds:uri="http://purl.org/dc/dcmitype/"/>
    <ds:schemaRef ds:uri="http://purl.org/dc/terms/"/>
    <ds:schemaRef ds:uri="http://schemas.openxmlformats.org/package/2006/metadata/core-properties"/>
    <ds:schemaRef ds:uri="http://schemas.microsoft.com/office/infopath/2007/PartnerControls"/>
    <ds:schemaRef ds:uri="http://schemas.microsoft.com/office/2006/documentManagement/types"/>
    <ds:schemaRef ds:uri="http://www.w3.org/XML/1998/namespace"/>
    <ds:schemaRef ds:uri="http://schemas.microsoft.com/office/2006/metadata/properties"/>
    <ds:schemaRef ds:uri="95bd72f5-d763-45ff-b24b-0a7afa6f37af"/>
    <ds:schemaRef ds:uri="fc095d46-e75b-4753-ac4a-d7a29e7f17d8"/>
  </ds:schemaRefs>
</ds:datastoreItem>
</file>

<file path=customXml/itemProps3.xml><?xml version="1.0" encoding="utf-8"?>
<ds:datastoreItem xmlns:ds="http://schemas.openxmlformats.org/officeDocument/2006/customXml" ds:itemID="{1F9D57D4-A56C-4D5F-9F0F-27A48ED5E8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c095d46-e75b-4753-ac4a-d7a29e7f17d8"/>
    <ds:schemaRef ds:uri="95bd72f5-d763-45ff-b24b-0a7afa6f37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Basic modern cover letter.dotx</Template>
  <TotalTime>0</TotalTime>
  <Pages>1</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2021-06-19T18:34:00Z</dcterms:created>
  <dcterms:modified xsi:type="dcterms:W3CDTF">2021-06-21T05:26:00Z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0x01010051542711DDB3014EB1C28FEB88D3DFC7</vt:lpwstr>
  </property>
  <property fmtid="{D5CDD505-2E9C-101B-9397-08002B2CF9AE}" pid="3" name="MSIP_Label_d962bc57-6593-4e27-86b6-cf4897e676e4_Enabled">
    <vt:lpwstr>true</vt:lpwstr>
  </property>
  <property fmtid="{D5CDD505-2E9C-101B-9397-08002B2CF9AE}" pid="4" name="MSIP_Label_d962bc57-6593-4e27-86b6-cf4897e676e4_SetDate">
    <vt:lpwstr>2021-06-19T16:46:37Z</vt:lpwstr>
  </property>
  <property fmtid="{D5CDD505-2E9C-101B-9397-08002B2CF9AE}" pid="5" name="MSIP_Label_d962bc57-6593-4e27-86b6-cf4897e676e4_Method">
    <vt:lpwstr>Privileged</vt:lpwstr>
  </property>
  <property fmtid="{D5CDD505-2E9C-101B-9397-08002B2CF9AE}" pid="6" name="MSIP_Label_d962bc57-6593-4e27-86b6-cf4897e676e4_Name">
    <vt:lpwstr>d962bc57-6593-4e27-86b6-cf4897e676e4</vt:lpwstr>
  </property>
  <property fmtid="{D5CDD505-2E9C-101B-9397-08002B2CF9AE}" pid="7" name="MSIP_Label_d962bc57-6593-4e27-86b6-cf4897e676e4_SiteId">
    <vt:lpwstr>19e2b708-bf12-4375-9719-8dec42771b3e</vt:lpwstr>
  </property>
  <property fmtid="{D5CDD505-2E9C-101B-9397-08002B2CF9AE}" pid="8" name="MSIP_Label_d962bc57-6593-4e27-86b6-cf4897e676e4_ActionId">
    <vt:lpwstr>1f0b1833-ee07-4f2a-9537-bb1cbe969520</vt:lpwstr>
  </property>
  <property fmtid="{D5CDD505-2E9C-101B-9397-08002B2CF9AE}" pid="9" name="MSIP_Label_d962bc57-6593-4e27-86b6-cf4897e676e4_ContentBits">
    <vt:lpwstr>0</vt:lpwstr>
  </property>
</Properties>
</file>