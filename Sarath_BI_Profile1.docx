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CC55" w14:textId="77777777" w:rsidR="00C55D85" w:rsidRPr="00536543" w:rsidRDefault="00C55D85" w:rsidP="00DD5F82">
      <w:pPr>
        <w:pStyle w:val="GraphicAnchor"/>
        <w:rPr>
          <w:rFonts w:ascii="Calibri" w:hAnsi="Calibri" w:cs="Calibri"/>
        </w:rPr>
      </w:pPr>
    </w:p>
    <w:tbl>
      <w:tblPr>
        <w:tblStyle w:val="TableGrid"/>
        <w:tblW w:w="5261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50"/>
        <w:gridCol w:w="3011"/>
        <w:gridCol w:w="6628"/>
        <w:gridCol w:w="1381"/>
      </w:tblGrid>
      <w:tr w:rsidR="00DD5F82" w:rsidRPr="00536543" w14:paraId="44756DE9" w14:textId="77777777" w:rsidTr="00536543">
        <w:trPr>
          <w:trHeight w:val="1323"/>
        </w:trPr>
        <w:tc>
          <w:tcPr>
            <w:tcW w:w="950" w:type="dxa"/>
            <w:tcBorders>
              <w:bottom w:val="single" w:sz="12" w:space="0" w:color="D8B25C" w:themeColor="accent4"/>
            </w:tcBorders>
          </w:tcPr>
          <w:p w14:paraId="32E2D3EA" w14:textId="77777777" w:rsidR="00DD5F82" w:rsidRPr="00536543" w:rsidRDefault="00DD5F82" w:rsidP="00B20DFA">
            <w:pPr>
              <w:rPr>
                <w:rFonts w:ascii="Calibri" w:hAnsi="Calibri" w:cs="Calibri"/>
              </w:rPr>
            </w:pPr>
          </w:p>
        </w:tc>
        <w:tc>
          <w:tcPr>
            <w:tcW w:w="9639" w:type="dxa"/>
            <w:gridSpan w:val="2"/>
            <w:tcBorders>
              <w:bottom w:val="single" w:sz="12" w:space="0" w:color="FF9900"/>
              <w:right w:val="single" w:sz="12" w:space="0" w:color="FFFFFF" w:themeColor="background1"/>
            </w:tcBorders>
            <w:shd w:val="clear" w:color="auto" w:fill="auto"/>
          </w:tcPr>
          <w:p w14:paraId="42E88C4D" w14:textId="082739CB" w:rsidR="00DD5F82" w:rsidRPr="00536543" w:rsidRDefault="00192B5E" w:rsidP="00536543">
            <w:pPr>
              <w:pStyle w:val="Title"/>
              <w:jc w:val="center"/>
              <w:rPr>
                <w:rFonts w:ascii="Calibri" w:hAnsi="Calibri" w:cs="Calibri"/>
                <w:sz w:val="56"/>
                <w:szCs w:val="20"/>
              </w:rPr>
            </w:pPr>
            <w:r w:rsidRPr="00536543">
              <w:rPr>
                <w:rFonts w:ascii="Calibri" w:hAnsi="Calibri" w:cs="Calibri"/>
                <w:sz w:val="56"/>
                <w:szCs w:val="20"/>
              </w:rPr>
              <w:t>Sarath Chandra Y A R S</w:t>
            </w:r>
          </w:p>
          <w:p w14:paraId="6E5B4D12" w14:textId="634FFF52" w:rsidR="00E47956" w:rsidRPr="00E47956" w:rsidRDefault="00E47956" w:rsidP="00E47956">
            <w:pPr>
              <w:pStyle w:val="Subtitle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Reporting &amp; BI Architect</w:t>
            </w:r>
          </w:p>
        </w:tc>
        <w:tc>
          <w:tcPr>
            <w:tcW w:w="1381" w:type="dxa"/>
            <w:tcBorders>
              <w:left w:val="single" w:sz="12" w:space="0" w:color="FFFFFF" w:themeColor="background1"/>
              <w:bottom w:val="single" w:sz="12" w:space="0" w:color="D8B25C" w:themeColor="accent4"/>
            </w:tcBorders>
          </w:tcPr>
          <w:p w14:paraId="3FA8A958" w14:textId="63E0DA24" w:rsidR="00DD5F82" w:rsidRPr="00536543" w:rsidRDefault="00C43048" w:rsidP="00B20D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56"/>
                <w:szCs w:val="20"/>
              </w:rPr>
              <w:drawing>
                <wp:anchor distT="0" distB="0" distL="114300" distR="114300" simplePos="0" relativeHeight="251619328" behindDoc="1" locked="0" layoutInCell="1" allowOverlap="1" wp14:anchorId="4FC49657" wp14:editId="3E33B3F1">
                  <wp:simplePos x="0" y="0"/>
                  <wp:positionH relativeFrom="page">
                    <wp:posOffset>134091</wp:posOffset>
                  </wp:positionH>
                  <wp:positionV relativeFrom="page">
                    <wp:posOffset>645160</wp:posOffset>
                  </wp:positionV>
                  <wp:extent cx="703474" cy="292100"/>
                  <wp:effectExtent l="0" t="0" r="190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684" cy="296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D5F82" w:rsidRPr="00536543" w14:paraId="55CD43EE" w14:textId="77777777" w:rsidTr="004C1890">
        <w:trPr>
          <w:trHeight w:val="2057"/>
        </w:trPr>
        <w:tc>
          <w:tcPr>
            <w:tcW w:w="3961" w:type="dxa"/>
            <w:gridSpan w:val="2"/>
            <w:tcBorders>
              <w:top w:val="single" w:sz="12" w:space="0" w:color="FF9900"/>
              <w:right w:val="single" w:sz="12" w:space="0" w:color="FF9900"/>
            </w:tcBorders>
            <w:shd w:val="clear" w:color="auto" w:fill="F7EFDE" w:themeFill="accent4" w:themeFillTint="33"/>
          </w:tcPr>
          <w:p w14:paraId="765A6BC3" w14:textId="77777777" w:rsidR="00DD5F82" w:rsidRPr="00536543" w:rsidRDefault="0060781F" w:rsidP="002C4FE8">
            <w:pPr>
              <w:pStyle w:val="Heading1"/>
              <w:jc w:val="left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604447469"/>
                <w:placeholder>
                  <w:docPart w:val="2A220783A9984C829859D225FE1627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536543">
                  <w:rPr>
                    <w:rFonts w:ascii="Calibri" w:hAnsi="Calibri" w:cs="Calibri"/>
                    <w:color w:val="FF9900"/>
                  </w:rPr>
                  <w:t>Contact</w:t>
                </w:r>
              </w:sdtContent>
            </w:sdt>
          </w:p>
          <w:p w14:paraId="3E880A62" w14:textId="23255D01" w:rsidR="00DD5F82" w:rsidRPr="00536543" w:rsidRDefault="00FC7706" w:rsidP="002C4FE8">
            <w:pPr>
              <w:pStyle w:val="TextLeft"/>
              <w:jc w:val="lef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</w:rPr>
              <w:t>Hyderabad, Telangana</w:t>
            </w:r>
          </w:p>
          <w:p w14:paraId="040336E9" w14:textId="5499F9B4" w:rsidR="00DD5F82" w:rsidRPr="00536543" w:rsidRDefault="00192B5E" w:rsidP="002C4FE8">
            <w:pPr>
              <w:pStyle w:val="TextLeft"/>
              <w:jc w:val="lef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</w:rPr>
              <w:t>+91 - 9966965821</w:t>
            </w:r>
          </w:p>
          <w:p w14:paraId="0A5E2BF0" w14:textId="1425D511" w:rsidR="00DD5F82" w:rsidRPr="00536543" w:rsidRDefault="00E47956" w:rsidP="002C4FE8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s</w: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arathchandra.chandu@gmail.com</w:t>
            </w:r>
          </w:p>
          <w:p w14:paraId="03908CEE" w14:textId="77777777" w:rsidR="00DD5F82" w:rsidRPr="00536543" w:rsidRDefault="00DD5F82" w:rsidP="00B20DFA">
            <w:pPr>
              <w:pStyle w:val="TextLeft"/>
              <w:rPr>
                <w:rFonts w:ascii="Calibri" w:hAnsi="Calibri" w:cs="Calibri"/>
              </w:rPr>
            </w:pPr>
          </w:p>
          <w:p w14:paraId="59C85EDE" w14:textId="09D98FD8" w:rsidR="00192B5E" w:rsidRPr="00536543" w:rsidRDefault="00192B5E" w:rsidP="00192B5E">
            <w:pPr>
              <w:jc w:val="righ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Education</w:t>
            </w:r>
          </w:p>
        </w:tc>
        <w:tc>
          <w:tcPr>
            <w:tcW w:w="8009" w:type="dxa"/>
            <w:gridSpan w:val="2"/>
            <w:vMerge w:val="restart"/>
            <w:tcBorders>
              <w:top w:val="single" w:sz="12" w:space="0" w:color="FFFFFF" w:themeColor="background1"/>
              <w:left w:val="single" w:sz="12" w:space="0" w:color="FF9900"/>
            </w:tcBorders>
          </w:tcPr>
          <w:p w14:paraId="76EC4BD4" w14:textId="0E4D3092" w:rsidR="00DD5F82" w:rsidRPr="00536543" w:rsidRDefault="00CC7C65" w:rsidP="0064725B">
            <w:pPr>
              <w:pStyle w:val="Heading2"/>
              <w:ind w:left="0"/>
              <w:rPr>
                <w:rFonts w:ascii="Calibri" w:hAnsi="Calibri" w:cs="Calibri"/>
                <w:color w:val="FF9900"/>
              </w:rPr>
            </w:pPr>
            <w:r w:rsidRPr="00536543">
              <w:rPr>
                <w:rFonts w:ascii="Calibri" w:hAnsi="Calibri" w:cs="Calibri"/>
                <w:color w:val="FF9900"/>
              </w:rPr>
              <w:t>Career Objective</w:t>
            </w:r>
          </w:p>
          <w:p w14:paraId="2EDF8B1B" w14:textId="43711A7C" w:rsidR="00CC7C65" w:rsidRPr="00536543" w:rsidRDefault="00CC7C65" w:rsidP="00CC7C65">
            <w:pPr>
              <w:pStyle w:val="TextLeft"/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 xml:space="preserve">Team player with strong </w:t>
            </w:r>
            <w:r w:rsidR="0064725B" w:rsidRPr="00536543">
              <w:rPr>
                <w:rFonts w:ascii="Calibri" w:hAnsi="Calibri" w:cs="Calibri"/>
                <w:sz w:val="20"/>
                <w:szCs w:val="22"/>
              </w:rPr>
              <w:t>analytical mindset and result oriented problem solver having bachelor’s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degree in Computer Engineering. Seeking to leverage on </w:t>
            </w:r>
            <w:r w:rsidR="00AB6DDF">
              <w:rPr>
                <w:rFonts w:ascii="Calibri" w:hAnsi="Calibri" w:cs="Calibri"/>
                <w:sz w:val="20"/>
                <w:szCs w:val="22"/>
              </w:rPr>
              <w:t>report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development experience</w:t>
            </w:r>
            <w:r w:rsidR="0064725B" w:rsidRPr="00536543">
              <w:rPr>
                <w:rFonts w:ascii="Calibri" w:hAnsi="Calibri" w:cs="Calibri"/>
                <w:sz w:val="20"/>
                <w:szCs w:val="22"/>
              </w:rPr>
              <w:t xml:space="preserve">.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Coming with programming skills and ability to analyze complex data.</w:t>
            </w:r>
          </w:p>
          <w:p w14:paraId="5390ED8C" w14:textId="77777777" w:rsidR="0064725B" w:rsidRPr="00536543" w:rsidRDefault="0064725B" w:rsidP="0064725B">
            <w:pPr>
              <w:rPr>
                <w:rFonts w:ascii="Calibri" w:hAnsi="Calibri" w:cs="Calibri"/>
              </w:rPr>
            </w:pPr>
          </w:p>
          <w:p w14:paraId="03F49134" w14:textId="1FD0A396" w:rsidR="00DD5F82" w:rsidRPr="00536543" w:rsidRDefault="0064725B" w:rsidP="0064725B">
            <w:pPr>
              <w:pStyle w:val="Heading2"/>
              <w:ind w:left="0"/>
              <w:rPr>
                <w:rFonts w:ascii="Calibri" w:hAnsi="Calibri" w:cs="Calibri"/>
                <w:color w:val="FF9900"/>
              </w:rPr>
            </w:pPr>
            <w:r w:rsidRPr="00536543">
              <w:rPr>
                <w:rFonts w:ascii="Calibri" w:hAnsi="Calibri" w:cs="Calibri"/>
                <w:color w:val="FF9900"/>
              </w:rPr>
              <w:t>Work Experience</w:t>
            </w:r>
          </w:p>
          <w:p w14:paraId="3934B8C7" w14:textId="6936D031" w:rsidR="00DD5F82" w:rsidRPr="00536543" w:rsidRDefault="0064725B" w:rsidP="0064725B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Technical Product Manager</w:t>
            </w:r>
          </w:p>
          <w:p w14:paraId="13B66EF6" w14:textId="5CE058BD" w:rsidR="008C4EDD" w:rsidRPr="00536543" w:rsidRDefault="008C4EDD" w:rsidP="008C4EDD">
            <w:pPr>
              <w:pStyle w:val="TextLeft"/>
              <w:jc w:val="both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36543">
              <w:rPr>
                <w:rFonts w:ascii="Calibri" w:hAnsi="Calibri" w:cs="Calibri"/>
                <w:b/>
                <w:bCs/>
                <w:sz w:val="16"/>
                <w:szCs w:val="18"/>
              </w:rPr>
              <w:t>Dun &amp; Bradstreet / Dec’20 – Till Date / Hyderabad</w:t>
            </w:r>
          </w:p>
          <w:p w14:paraId="6E2E7452" w14:textId="6F85AD67" w:rsidR="0064725B" w:rsidRPr="00536543" w:rsidRDefault="00FC7706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Designed Single source of truth database for various markets and working on the process of the data mapping.</w:t>
            </w:r>
          </w:p>
          <w:p w14:paraId="795DF5D2" w14:textId="1644FBAD" w:rsidR="00FC7706" w:rsidRPr="00536543" w:rsidRDefault="00FC7706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This will help all the dev teams and analytical teams to utilize the data how it is intended to solve the problems.</w:t>
            </w:r>
          </w:p>
          <w:p w14:paraId="06531EAC" w14:textId="408D1556" w:rsidR="0064725B" w:rsidRPr="00536543" w:rsidRDefault="0064725B" w:rsidP="0064725B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Principal Analytics Specialist</w:t>
            </w:r>
          </w:p>
          <w:p w14:paraId="01BB7E34" w14:textId="42C6A698" w:rsidR="008C4EDD" w:rsidRPr="00536543" w:rsidRDefault="008C4EDD" w:rsidP="008C4EDD">
            <w:pPr>
              <w:pStyle w:val="TextLeft"/>
              <w:jc w:val="both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36543">
              <w:rPr>
                <w:rFonts w:ascii="Calibri" w:hAnsi="Calibri" w:cs="Calibri"/>
                <w:b/>
                <w:bCs/>
                <w:sz w:val="16"/>
                <w:szCs w:val="18"/>
              </w:rPr>
              <w:t>Pegasystems / Jul’17 – Nov’20 / Hyderabad</w:t>
            </w:r>
          </w:p>
          <w:p w14:paraId="7E13D9CC" w14:textId="77777777" w:rsidR="000B5180" w:rsidRPr="000B5180" w:rsidRDefault="000B5180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0B5180">
              <w:rPr>
                <w:rFonts w:ascii="Calibri" w:hAnsi="Calibri" w:cs="Calibri"/>
                <w:sz w:val="20"/>
                <w:szCs w:val="22"/>
              </w:rPr>
              <w:t>I’m the go to guy, when people need any challenging task to be done/ fulfilled.</w:t>
            </w:r>
          </w:p>
          <w:p w14:paraId="368AC546" w14:textId="77777777" w:rsidR="00E65FB7" w:rsidRPr="00536543" w:rsidRDefault="00E65FB7" w:rsidP="00E65FB7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Worked with Product and Marketing teams to identify which customer interactions maximized the likelihood or conversations resulting in a rate of increase by 11%.</w:t>
            </w:r>
          </w:p>
          <w:p w14:paraId="7A79342D" w14:textId="3671605E" w:rsidR="000B5180" w:rsidRPr="000B5180" w:rsidRDefault="00F40467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Schedule reports in Tableau Server – Modify/delete/add users in group with incremental refresh usage.</w:t>
            </w:r>
          </w:p>
          <w:p w14:paraId="4E88DE8F" w14:textId="77777777" w:rsidR="000B5180" w:rsidRPr="000B5180" w:rsidRDefault="000B5180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0B5180">
              <w:rPr>
                <w:rFonts w:ascii="Calibri" w:hAnsi="Calibri" w:cs="Calibri"/>
                <w:sz w:val="20"/>
                <w:szCs w:val="22"/>
              </w:rPr>
              <w:t>Developing new metrics and Reports for improving quality and accuracy of forecast.</w:t>
            </w:r>
          </w:p>
          <w:p w14:paraId="194D83F9" w14:textId="6CD0863C" w:rsidR="00C2229A" w:rsidRDefault="00C2229A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C2229A">
              <w:rPr>
                <w:rFonts w:ascii="Calibri" w:hAnsi="Calibri" w:cs="Calibri"/>
                <w:sz w:val="20"/>
                <w:szCs w:val="22"/>
              </w:rPr>
              <w:t>M</w:t>
            </w:r>
            <w:r w:rsidRPr="00C2229A">
              <w:rPr>
                <w:rFonts w:ascii="Calibri" w:hAnsi="Calibri" w:cs="Calibri"/>
                <w:sz w:val="20"/>
                <w:szCs w:val="22"/>
              </w:rPr>
              <w:t xml:space="preserve">arketing and product teams to leverage to </w:t>
            </w:r>
            <w:r w:rsidR="00720F6C" w:rsidRPr="00C2229A">
              <w:rPr>
                <w:rFonts w:ascii="Calibri" w:hAnsi="Calibri" w:cs="Calibri"/>
                <w:sz w:val="20"/>
                <w:szCs w:val="22"/>
              </w:rPr>
              <w:t>optimize</w:t>
            </w:r>
            <w:r w:rsidRPr="00C2229A">
              <w:rPr>
                <w:rFonts w:ascii="Calibri" w:hAnsi="Calibri" w:cs="Calibri"/>
                <w:sz w:val="20"/>
                <w:szCs w:val="22"/>
              </w:rPr>
              <w:t xml:space="preserve"> their campaigns; prepare consistent and uniform reporting outputs that provide direction for </w:t>
            </w:r>
            <w:r>
              <w:rPr>
                <w:rFonts w:ascii="Calibri" w:hAnsi="Calibri" w:cs="Calibri"/>
                <w:sz w:val="20"/>
                <w:szCs w:val="22"/>
              </w:rPr>
              <w:t>optimization.</w:t>
            </w:r>
          </w:p>
          <w:p w14:paraId="63405EAB" w14:textId="15D14B96" w:rsidR="000B5180" w:rsidRPr="000B5180" w:rsidRDefault="000B5180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0B5180">
              <w:rPr>
                <w:rFonts w:ascii="Calibri" w:hAnsi="Calibri" w:cs="Calibri"/>
                <w:sz w:val="20"/>
                <w:szCs w:val="22"/>
              </w:rPr>
              <w:t>Social media marketing: developing a distinct online presence by attracting high numbers of internet followers through social media channels such as Facebook, Twitter, YouTube and Instagram.</w:t>
            </w:r>
          </w:p>
          <w:p w14:paraId="377CA4E8" w14:textId="77777777" w:rsidR="000B5180" w:rsidRPr="000B5180" w:rsidRDefault="000B5180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0B5180">
              <w:rPr>
                <w:rFonts w:ascii="Calibri" w:hAnsi="Calibri" w:cs="Calibri"/>
                <w:sz w:val="20"/>
                <w:szCs w:val="22"/>
              </w:rPr>
              <w:t>Complete ad-hoc analysis, on a regular basis, for senior management and various teams including Finance, Sales, IT and Marketing.</w:t>
            </w:r>
          </w:p>
          <w:p w14:paraId="20EDCC89" w14:textId="19BE0E33" w:rsidR="0064725B" w:rsidRPr="00536543" w:rsidRDefault="0064725B" w:rsidP="0064725B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IT Analyst</w:t>
            </w:r>
          </w:p>
          <w:p w14:paraId="2B337C04" w14:textId="0EF7D33F" w:rsidR="00536543" w:rsidRPr="00536543" w:rsidRDefault="00536543" w:rsidP="00536543">
            <w:pPr>
              <w:pStyle w:val="TextLeft"/>
              <w:jc w:val="both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36543">
              <w:rPr>
                <w:rFonts w:ascii="Calibri" w:hAnsi="Calibri" w:cs="Calibri"/>
                <w:b/>
                <w:bCs/>
                <w:sz w:val="16"/>
                <w:szCs w:val="18"/>
              </w:rPr>
              <w:t>TCS / Dec’11 – Jun’17 / Hyderabad</w:t>
            </w:r>
          </w:p>
          <w:p w14:paraId="0D8D01CF" w14:textId="2CEFECED" w:rsidR="00122833" w:rsidRDefault="00F963C1" w:rsidP="00F963C1">
            <w:pPr>
              <w:pStyle w:val="TextLeft"/>
              <w:jc w:val="both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        </w:t>
            </w:r>
            <w:r w:rsidR="00122833">
              <w:rPr>
                <w:rFonts w:ascii="Calibri" w:hAnsi="Calibri" w:cs="Calibri"/>
                <w:sz w:val="20"/>
                <w:szCs w:val="22"/>
              </w:rPr>
              <w:t>Genzyme:</w:t>
            </w:r>
          </w:p>
          <w:p w14:paraId="0263659F" w14:textId="77777777" w:rsidR="0074153E" w:rsidRPr="0074153E" w:rsidRDefault="0074153E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74153E">
              <w:rPr>
                <w:rFonts w:ascii="Calibri" w:hAnsi="Calibri" w:cs="Calibri"/>
                <w:sz w:val="20"/>
                <w:szCs w:val="22"/>
              </w:rPr>
              <w:t>Created Drill-down and Sub-Report using PowerBI, Monitored the performance of the reports.</w:t>
            </w:r>
          </w:p>
          <w:p w14:paraId="35D4D799" w14:textId="6D758910" w:rsidR="0096556B" w:rsidRPr="0074153E" w:rsidRDefault="0074153E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74153E">
              <w:rPr>
                <w:rFonts w:ascii="Calibri" w:hAnsi="Calibri" w:cs="Calibri"/>
                <w:sz w:val="20"/>
                <w:szCs w:val="22"/>
              </w:rPr>
              <w:t>Created DAX and generate Quick filters, Parameters efficiently.</w:t>
            </w:r>
          </w:p>
          <w:p w14:paraId="41704CFF" w14:textId="63753D38" w:rsidR="00E00727" w:rsidRPr="00B9231A" w:rsidRDefault="00122833" w:rsidP="00B9231A">
            <w:pPr>
              <w:pStyle w:val="TextLeft"/>
              <w:ind w:left="360"/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B9231A">
              <w:rPr>
                <w:rFonts w:ascii="Calibri" w:hAnsi="Calibri" w:cs="Calibri"/>
                <w:sz w:val="20"/>
                <w:szCs w:val="22"/>
              </w:rPr>
              <w:t>B</w:t>
            </w:r>
            <w:r w:rsidR="0060781F">
              <w:rPr>
                <w:rFonts w:ascii="Calibri" w:hAnsi="Calibri" w:cs="Calibri"/>
                <w:sz w:val="20"/>
                <w:szCs w:val="22"/>
              </w:rPr>
              <w:t xml:space="preserve">ritish </w:t>
            </w:r>
            <w:r w:rsidRPr="00B9231A">
              <w:rPr>
                <w:rFonts w:ascii="Calibri" w:hAnsi="Calibri" w:cs="Calibri"/>
                <w:sz w:val="20"/>
                <w:szCs w:val="22"/>
              </w:rPr>
              <w:t>T</w:t>
            </w:r>
            <w:r w:rsidR="0060781F">
              <w:rPr>
                <w:rFonts w:ascii="Calibri" w:hAnsi="Calibri" w:cs="Calibri"/>
                <w:sz w:val="20"/>
                <w:szCs w:val="22"/>
              </w:rPr>
              <w:t>elecom</w:t>
            </w:r>
            <w:bookmarkStart w:id="0" w:name="_GoBack"/>
            <w:bookmarkEnd w:id="0"/>
            <w:r w:rsidRPr="00B9231A">
              <w:rPr>
                <w:rFonts w:ascii="Calibri" w:hAnsi="Calibri" w:cs="Calibri"/>
                <w:sz w:val="20"/>
                <w:szCs w:val="22"/>
              </w:rPr>
              <w:t>:</w:t>
            </w:r>
          </w:p>
          <w:p w14:paraId="3E80F46D" w14:textId="77777777" w:rsidR="00312721" w:rsidRPr="00312721" w:rsidRDefault="00312721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312721">
              <w:rPr>
                <w:rFonts w:ascii="Calibri" w:hAnsi="Calibri" w:cs="Calibri"/>
                <w:sz w:val="20"/>
                <w:szCs w:val="22"/>
              </w:rPr>
              <w:t>Good knowledge on Tableau Desktop, Tableau Reader and Tableau Server.</w:t>
            </w:r>
          </w:p>
          <w:p w14:paraId="62377359" w14:textId="45C7B9B3" w:rsidR="00206332" w:rsidRPr="00CC6CBC" w:rsidRDefault="00312721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CC6CBC">
              <w:rPr>
                <w:rFonts w:ascii="Calibri" w:hAnsi="Calibri" w:cs="Calibri"/>
                <w:sz w:val="20"/>
                <w:szCs w:val="22"/>
              </w:rPr>
              <w:t>Performed extensive GAP analysis in the project as there were numerous 'As-Is' and 'To-Be' conditions.</w:t>
            </w:r>
            <w:r w:rsidR="00CC6CBC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CC6CBC">
              <w:rPr>
                <w:rFonts w:ascii="Calibri" w:hAnsi="Calibri" w:cs="Calibri"/>
                <w:sz w:val="20"/>
                <w:szCs w:val="22"/>
              </w:rPr>
              <w:t>Building, publishing customized interactive reports and dashboards, report scheduling using Tableau server.</w:t>
            </w:r>
          </w:p>
          <w:p w14:paraId="5CEBF2FB" w14:textId="15C281F9" w:rsidR="00312721" w:rsidRPr="00CC6CBC" w:rsidRDefault="00312721" w:rsidP="0074153E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CC6CBC">
              <w:rPr>
                <w:rFonts w:ascii="Calibri" w:hAnsi="Calibri" w:cs="Calibri"/>
                <w:sz w:val="20"/>
                <w:szCs w:val="22"/>
              </w:rPr>
              <w:t>Created action filters, parameters and calculated sets for preparing dashboards and worksheets in Tableau.</w:t>
            </w:r>
            <w:r w:rsidR="00CC6CBC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CC6CBC">
              <w:rPr>
                <w:rFonts w:ascii="Calibri" w:hAnsi="Calibri" w:cs="Calibri"/>
                <w:sz w:val="20"/>
                <w:szCs w:val="22"/>
              </w:rPr>
              <w:t>Fine-tuned SQL Queries for maximum efficiency and performance.</w:t>
            </w:r>
          </w:p>
          <w:p w14:paraId="70E68019" w14:textId="3C473FA6" w:rsidR="00165D0B" w:rsidRPr="00536543" w:rsidRDefault="00165D0B" w:rsidP="0064725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D5F82" w:rsidRPr="00536543" w14:paraId="38AE86C8" w14:textId="77777777" w:rsidTr="004C1890">
        <w:trPr>
          <w:trHeight w:val="7816"/>
        </w:trPr>
        <w:tc>
          <w:tcPr>
            <w:tcW w:w="3961" w:type="dxa"/>
            <w:gridSpan w:val="2"/>
            <w:tcBorders>
              <w:bottom w:val="nil"/>
              <w:right w:val="single" w:sz="12" w:space="0" w:color="FF9900"/>
            </w:tcBorders>
            <w:shd w:val="clear" w:color="auto" w:fill="F7EFDE" w:themeFill="accent4" w:themeFillTint="33"/>
          </w:tcPr>
          <w:p w14:paraId="5CBD636D" w14:textId="77777777" w:rsidR="00CC7C65" w:rsidRPr="00536543" w:rsidRDefault="00192B5E" w:rsidP="00DD5F82">
            <w:pPr>
              <w:pStyle w:val="Text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CBA (Certified Business Analytics)</w:t>
            </w:r>
          </w:p>
          <w:p w14:paraId="3EB3DD40" w14:textId="22A8D10C" w:rsidR="00DD5F82" w:rsidRPr="00536543" w:rsidRDefault="00CC7C65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Indian School of Business, Hyderabad</w:t>
            </w:r>
          </w:p>
          <w:p w14:paraId="322B316B" w14:textId="41686B43" w:rsidR="00192B5E" w:rsidRPr="00536543" w:rsidRDefault="00192B5E" w:rsidP="00192B5E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(2015-16)</w:t>
            </w:r>
          </w:p>
          <w:p w14:paraId="5DE7C221" w14:textId="77777777" w:rsidR="00CC7C65" w:rsidRPr="00536543" w:rsidRDefault="00CC7C65" w:rsidP="00CC7C65">
            <w:pPr>
              <w:rPr>
                <w:rFonts w:ascii="Calibri" w:hAnsi="Calibri" w:cs="Calibri"/>
              </w:rPr>
            </w:pPr>
          </w:p>
          <w:p w14:paraId="295DF786" w14:textId="77777777" w:rsidR="00CC7C65" w:rsidRPr="00536543" w:rsidRDefault="00192B5E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B.Tech – Computer Science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,</w:t>
            </w:r>
          </w:p>
          <w:p w14:paraId="153BA749" w14:textId="3400AADB" w:rsidR="00DD5F82" w:rsidRPr="00536543" w:rsidRDefault="00192B5E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GMRIT</w:t>
            </w:r>
            <w:r w:rsidR="00CC7C65" w:rsidRPr="00536543">
              <w:rPr>
                <w:rFonts w:ascii="Calibri" w:hAnsi="Calibri" w:cs="Calibri"/>
                <w:sz w:val="20"/>
                <w:szCs w:val="22"/>
              </w:rPr>
              <w:t>, Rajam</w:t>
            </w:r>
          </w:p>
          <w:p w14:paraId="780046E4" w14:textId="77777777" w:rsidR="00DD5F82" w:rsidRPr="00536543" w:rsidRDefault="00192B5E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(2007-11)</w:t>
            </w:r>
          </w:p>
          <w:p w14:paraId="1E4FDE12" w14:textId="77777777" w:rsidR="00192B5E" w:rsidRPr="00536543" w:rsidRDefault="00192B5E" w:rsidP="00192B5E">
            <w:pPr>
              <w:rPr>
                <w:rFonts w:ascii="Calibri" w:hAnsi="Calibri" w:cs="Calibri"/>
              </w:rPr>
            </w:pPr>
          </w:p>
          <w:p w14:paraId="04766A7F" w14:textId="390D0F2F" w:rsidR="00192B5E" w:rsidRPr="00536543" w:rsidRDefault="00192B5E" w:rsidP="00A845E0">
            <w:pPr>
              <w:jc w:val="center"/>
              <w:rPr>
                <w:rFonts w:ascii="Calibri" w:hAnsi="Calibri" w:cs="Calibri"/>
                <w:b/>
                <w:color w:val="FF9900"/>
                <w:sz w:val="28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Technology / Platform</w:t>
            </w:r>
          </w:p>
          <w:p w14:paraId="11ED847B" w14:textId="0EA9A40F" w:rsidR="0039394B" w:rsidRDefault="00766F02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1D0779E4" wp14:editId="6650862E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29210</wp:posOffset>
                      </wp:positionV>
                      <wp:extent cx="663702" cy="82550"/>
                      <wp:effectExtent l="19050" t="38100" r="41275" b="3175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702" cy="82550"/>
                                <a:chOff x="0" y="0"/>
                                <a:chExt cx="663702" cy="82550"/>
                              </a:xfrm>
                            </wpg:grpSpPr>
                            <wps:wsp>
                              <wps:cNvPr id="38" name="Star: 5 Points 38"/>
                              <wps:cNvSpPr/>
                              <wps:spPr>
                                <a:xfrm>
                                  <a:off x="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ar: 5 Points 39"/>
                              <wps:cNvSpPr/>
                              <wps:spPr>
                                <a:xfrm>
                                  <a:off x="158750" y="6350"/>
                                  <a:ext cx="73152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ar: 5 Points 40"/>
                              <wps:cNvSpPr/>
                              <wps:spPr>
                                <a:xfrm>
                                  <a:off x="304800" y="0"/>
                                  <a:ext cx="82550" cy="825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ar: 5 Points 41"/>
                              <wps:cNvSpPr/>
                              <wps:spPr>
                                <a:xfrm>
                                  <a:off x="444500" y="635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ar: 5 Points 42"/>
                              <wps:cNvSpPr/>
                              <wps:spPr>
                                <a:xfrm>
                                  <a:off x="590550" y="635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8ACE29" id="Group 43" o:spid="_x0000_s1026" style="position:absolute;margin-left:127.8pt;margin-top:2.3pt;width:52.25pt;height:6.5pt;z-index:251694080" coordsize="6637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">
                      <v:shape id="Star: 5 Points 38" o:spid="_x0000_s1027" style="position:absolute;width:731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39" o:spid="_x0000_s1028" style="position:absolute;left:1587;top:63;width:732;height:699;visibility:visible;mso-wrap-style:square;v-text-anchor:middle" coordsize="73152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" path="m,26680r27942,l36576,r8634,26680l73152,26680,50547,43169r8634,26681l36576,53360,13971,69850,22605,43169,,26680xe" fillcolor="#303848 [3204]" strokecolor="#181b23 [1604]" strokeweight="1pt">
                        <v:stroke joinstyle="miter"/>
                        <v:path arrowok="t" o:connecttype="custom" o:connectlocs="0,26680;27942,26680;36576,0;45210,26680;73152,26680;50547,43169;59181,69850;36576,53360;13971,69850;22605,43169;0,26680" o:connectangles="0,0,0,0,0,0,0,0,0,0,0"/>
                      </v:shape>
                      <v:shape id="Star: 5 Points 40" o:spid="_x0000_s1029" style="position:absolute;left:3048;width:825;height:825;visibility:visible;mso-wrap-style:square;v-text-anchor:middle" coordsize="8255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" path="m,31531r31531,l41275,r9744,31531l82550,31531,57040,51018r9744,31532l41275,63062,15766,82550,25510,51018,,31531xe" fillcolor="#303848 [3204]" strokecolor="#181b23 [1604]" strokeweight="1pt">
                        <v:stroke joinstyle="miter"/>
                        <v:path arrowok="t" o:connecttype="custom" o:connectlocs="0,31531;31531,31531;41275,0;51019,31531;82550,31531;57040,51018;66784,82550;41275,63062;15766,82550;25510,51018;0,31531" o:connectangles="0,0,0,0,0,0,0,0,0,0,0"/>
                      </v:shape>
                      <v:shape id="Star: 5 Points 41" o:spid="_x0000_s1030" style="position:absolute;left:4445;top:63;width:731;height:732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42" o:spid="_x0000_s1031" style="position:absolute;left:5905;top:63;width:732;height:732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</v:group>
                  </w:pict>
                </mc:Fallback>
              </mc:AlternateContent>
            </w:r>
            <w:r w:rsidR="0039394B">
              <w:rPr>
                <w:rFonts w:ascii="Calibri" w:hAnsi="Calibri" w:cs="Calibri"/>
                <w:sz w:val="20"/>
                <w:szCs w:val="22"/>
              </w:rPr>
              <w:t>Excel</w:t>
            </w:r>
            <w:r w:rsidR="00F07983">
              <w:rPr>
                <w:rFonts w:ascii="Calibri" w:hAnsi="Calibri" w:cs="Calibri"/>
                <w:sz w:val="20"/>
                <w:szCs w:val="22"/>
              </w:rPr>
              <w:t xml:space="preserve"> (9 yrs)</w:t>
            </w:r>
          </w:p>
          <w:p w14:paraId="1924EB46" w14:textId="64E3CAF2" w:rsidR="00192B5E" w:rsidRPr="00536543" w:rsidRDefault="0040684D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20352" behindDoc="0" locked="0" layoutInCell="1" allowOverlap="1" wp14:anchorId="0399F20F" wp14:editId="4BC77C9C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35560</wp:posOffset>
                      </wp:positionV>
                      <wp:extent cx="673100" cy="79375"/>
                      <wp:effectExtent l="19050" t="38100" r="31750" b="3492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100" cy="79375"/>
                                <a:chOff x="0" y="0"/>
                                <a:chExt cx="673100" cy="79375"/>
                              </a:xfrm>
                            </wpg:grpSpPr>
                            <wps:wsp>
                              <wps:cNvPr id="2" name="Star: 5 Points 2"/>
                              <wps:cNvSpPr/>
                              <wps:spPr>
                                <a:xfrm>
                                  <a:off x="0" y="6350"/>
                                  <a:ext cx="69850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ar: 5 Points 3"/>
                              <wps:cNvSpPr/>
                              <wps:spPr>
                                <a:xfrm>
                                  <a:off x="152400" y="6350"/>
                                  <a:ext cx="69850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ar: 5 Points 4"/>
                              <wps:cNvSpPr/>
                              <wps:spPr>
                                <a:xfrm>
                                  <a:off x="2984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ar: 5 Points 5"/>
                              <wps:cNvSpPr/>
                              <wps:spPr>
                                <a:xfrm>
                                  <a:off x="444500" y="635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ar: 5 Points 6"/>
                              <wps:cNvSpPr/>
                              <wps:spPr>
                                <a:xfrm>
                                  <a:off x="596900" y="635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86773C" id="Group 7" o:spid="_x0000_s1026" style="position:absolute;margin-left:1.8pt;margin-top:2.8pt;width:53pt;height:6.25pt;z-index:251620352;mso-position-horizontal:right;mso-position-horizontal-relative:margin" coordsize="6731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">
                      <v:shape id="Star: 5 Points 2" o:spid="_x0000_s1027" style="position:absolute;top:63;width:698;height:699;visibility:visible;mso-wrap-style:square;v-text-anchor:middle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" path="m,26680r26680,l34925,r8245,26680l69850,26680,48265,43169r8245,26681l34925,53360,13340,69850,21585,43169,,26680xe" fillcolor="#303848 [3204]" strokecolor="#181b23 [1604]" strokeweight="1pt">
                        <v:stroke joinstyle="miter"/>
                        <v:path arrowok="t" o:connecttype="custom" o:connectlocs="0,26680;26680,26680;34925,0;43170,26680;69850,26680;48265,43169;56510,69850;34925,53360;13340,69850;21585,43169;0,26680" o:connectangles="0,0,0,0,0,0,0,0,0,0,0"/>
                      </v:shape>
                      <v:shape id="Star: 5 Points 3" o:spid="_x0000_s1028" style="position:absolute;left:1524;top:63;width:698;height:699;visibility:visible;mso-wrap-style:square;v-text-anchor:middle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" path="m,26680r26680,l34925,r8245,26680l69850,26680,48265,43169r8245,26681l34925,53360,13340,69850,21585,43169,,26680xe" fillcolor="#303848 [3204]" strokecolor="#181b23 [1604]" strokeweight="1pt">
                        <v:stroke joinstyle="miter"/>
                        <v:path arrowok="t" o:connecttype="custom" o:connectlocs="0,26680;26680,26680;34925,0;43170,26680;69850,26680;48265,43169;56510,69850;34925,53360;13340,69850;21585,43169;0,26680" o:connectangles="0,0,0,0,0,0,0,0,0,0,0"/>
                      </v:shape>
                      <v:shape id="Star: 5 Points 4" o:spid="_x0000_s1029" style="position:absolute;left:2984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5" o:spid="_x0000_s1030" style="position:absolute;left:4445;top:63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" path="m,27893r29106,l38100,r8994,27893l76200,27893,52653,45132r8994,27893l38100,55786,14553,73025,23547,45132,,27893xe" fillcolor="#303848 [3204]" strokecolor="#181b23 [1604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  <v:shape id="Star: 5 Points 6" o:spid="_x0000_s1031" style="position:absolute;left:5969;top:63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" path="m,27893r29106,l38100,r8994,27893l76200,27893,52653,45132r8994,27893l38100,55786,14553,73025,23547,45132,,27893xe" fillcolor="white [3201]" strokecolor="#968c8c [3209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  <w10:wrap anchorx="margin"/>
                    </v:group>
                  </w:pict>
                </mc:Fallback>
              </mc:AlternateConten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SQL (</w:t>
            </w:r>
            <w:r w:rsidR="004256A4">
              <w:rPr>
                <w:rFonts w:ascii="Calibri" w:hAnsi="Calibri" w:cs="Calibri"/>
                <w:sz w:val="20"/>
                <w:szCs w:val="22"/>
              </w:rPr>
              <w:t>7</w: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 xml:space="preserve"> yrs)</w:t>
            </w:r>
          </w:p>
          <w:p w14:paraId="2F610314" w14:textId="298D7A1B" w:rsidR="00192B5E" w:rsidRPr="00536543" w:rsidRDefault="00551860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29568" behindDoc="0" locked="0" layoutInCell="1" allowOverlap="1" wp14:anchorId="2EB406D7" wp14:editId="3F043BB9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14605</wp:posOffset>
                      </wp:positionV>
                      <wp:extent cx="654050" cy="82550"/>
                      <wp:effectExtent l="19050" t="38100" r="31750" b="5080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050" cy="82550"/>
                                <a:chOff x="0" y="0"/>
                                <a:chExt cx="654050" cy="82550"/>
                              </a:xfrm>
                            </wpg:grpSpPr>
                            <wps:wsp>
                              <wps:cNvPr id="8" name="Star: 5 Points 8"/>
                              <wps:cNvSpPr/>
                              <wps:spPr>
                                <a:xfrm>
                                  <a:off x="0" y="0"/>
                                  <a:ext cx="73152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ar: 5 Points 9"/>
                              <wps:cNvSpPr/>
                              <wps:spPr>
                                <a:xfrm>
                                  <a:off x="13970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ar: 5 Points 10"/>
                              <wps:cNvSpPr/>
                              <wps:spPr>
                                <a:xfrm>
                                  <a:off x="292100" y="6350"/>
                                  <a:ext cx="73152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ar: 5 Points 11"/>
                              <wps:cNvSpPr/>
                              <wps:spPr>
                                <a:xfrm>
                                  <a:off x="431800" y="635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ar: 5 Points 12"/>
                              <wps:cNvSpPr/>
                              <wps:spPr>
                                <a:xfrm>
                                  <a:off x="584200" y="6350"/>
                                  <a:ext cx="69850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ED7F5" id="Group 13" o:spid="_x0000_s1026" style="position:absolute;margin-left:128.8pt;margin-top:1.15pt;width:51.5pt;height:6.5pt;z-index:251629568" coordsize="6540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">
                      <v:shape id="Star: 5 Points 8" o:spid="_x0000_s1027" style="position:absolute;width:731;height:762;visibility:visible;mso-wrap-style:square;v-text-anchor:middle" coordsize="7315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" path="m,29106r27942,l36576,r8634,29106l73152,29106,50547,47094r8634,29106l36576,58211,13971,76200,22605,47094,,29106xe" fillcolor="#303848 [3204]" strokecolor="#181b23 [1604]" strokeweight="1pt">
                        <v:stroke joinstyle="miter"/>
                        <v:path arrowok="t" o:connecttype="custom" o:connectlocs="0,29106;27942,29106;36576,0;45210,29106;73152,29106;50547,47094;59181,76200;36576,58211;13971,76200;22605,47094;0,29106" o:connectangles="0,0,0,0,0,0,0,0,0,0,0"/>
                      </v:shape>
                      <v:shape id="Star: 5 Points 9" o:spid="_x0000_s1028" style="position:absolute;left:1397;width:731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10" o:spid="_x0000_s1029" style="position:absolute;left:2921;top:63;width:731;height:699;visibility:visible;mso-wrap-style:square;v-text-anchor:middle" coordsize="73152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" path="m,26680r27942,l36576,r8634,26680l73152,26680,50547,43169r8634,26681l36576,53360,13971,69850,22605,43169,,26680xe" fillcolor="#303848 [3204]" strokecolor="#181b23 [1604]" strokeweight="1pt">
                        <v:stroke joinstyle="miter"/>
                        <v:path arrowok="t" o:connecttype="custom" o:connectlocs="0,26680;27942,26680;36576,0;45210,26680;73152,26680;50547,43169;59181,69850;36576,53360;13971,69850;22605,43169;0,26680" o:connectangles="0,0,0,0,0,0,0,0,0,0,0"/>
                      </v:shape>
                      <v:shape id="Star: 5 Points 11" o:spid="_x0000_s1030" style="position:absolute;left:4318;top:63;width:731;height:732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12" o:spid="_x0000_s1031" style="position:absolute;left:5842;top:63;width:698;height:762;visibility:visible;mso-wrap-style:square;v-text-anchor:middle" coordsize="69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" path="m,29106r26680,l34925,r8245,29106l69850,29106,48265,47094r8245,29106l34925,58211,13340,76200,21585,47094,,29106xe" fillcolor="#303848 [3204]" strokecolor="#181b23 [1604]" strokeweight="1pt">
                        <v:stroke joinstyle="miter"/>
                        <v:path arrowok="t" o:connecttype="custom" o:connectlocs="0,29106;26680,29106;34925,0;43170,29106;69850,29106;48265,47094;56510,76200;34925,58211;13340,76200;21585,47094;0,29106" o:connectangles="0,0,0,0,0,0,0,0,0,0,0"/>
                      </v:shape>
                    </v:group>
                  </w:pict>
                </mc:Fallback>
              </mc:AlternateConten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Tableau (</w:t>
            </w:r>
            <w:r w:rsidR="009F6766">
              <w:rPr>
                <w:rFonts w:ascii="Calibri" w:hAnsi="Calibri" w:cs="Calibri"/>
                <w:sz w:val="20"/>
                <w:szCs w:val="22"/>
              </w:rPr>
              <w:t>9</w: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 xml:space="preserve"> yrs)</w:t>
            </w:r>
          </w:p>
          <w:p w14:paraId="336A8440" w14:textId="56934DD6" w:rsidR="00192B5E" w:rsidRPr="00536543" w:rsidRDefault="005947F9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D7B0996" wp14:editId="2073F3E3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13335</wp:posOffset>
                      </wp:positionV>
                      <wp:extent cx="647700" cy="82550"/>
                      <wp:effectExtent l="19050" t="38100" r="38100" b="5080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82550"/>
                                <a:chOff x="0" y="0"/>
                                <a:chExt cx="647700" cy="82550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14" name="Star: 5 Points 14"/>
                              <wps:cNvSpPr/>
                              <wps:spPr>
                                <a:xfrm>
                                  <a:off x="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ar: 5 Points 15"/>
                              <wps:cNvSpPr/>
                              <wps:spPr>
                                <a:xfrm>
                                  <a:off x="146050" y="0"/>
                                  <a:ext cx="76200" cy="76200"/>
                                </a:xfrm>
                                <a:prstGeom prst="star5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ar: 5 Points 16"/>
                              <wps:cNvSpPr/>
                              <wps:spPr>
                                <a:xfrm>
                                  <a:off x="298450" y="6350"/>
                                  <a:ext cx="69850" cy="73152"/>
                                </a:xfrm>
                                <a:prstGeom prst="star5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ar: 5 Points 17"/>
                              <wps:cNvSpPr/>
                              <wps:spPr>
                                <a:xfrm>
                                  <a:off x="431800" y="6350"/>
                                  <a:ext cx="73152" cy="76200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ar: 5 Points 18"/>
                              <wps:cNvSpPr/>
                              <wps:spPr>
                                <a:xfrm>
                                  <a:off x="571500" y="635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CCD915" id="Group 19" o:spid="_x0000_s1026" style="position:absolute;margin-left:128.8pt;margin-top:1.05pt;width:51pt;height:6.5pt;z-index:251669504" coordsize="6477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">
                      <v:shape id="Star: 5 Points 14" o:spid="_x0000_s1027" style="position:absolute;width:731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" path="m,27942r27942,l36576,r8634,27942l73152,27942,50547,45210r8634,27942l36576,55883,13971,73152,22605,45210,,27942xe" filled="f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15" o:spid="_x0000_s1028" style="position:absolute;left:1460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" path="m,29106r29106,l38100,r8994,29106l76200,29106,52653,47094r8994,29106l38100,58211,14553,76200,23547,47094,,29106xe" filled="f" strokecolor="#181b23 [1604]" strokeweight="1pt">
                        <v:stroke joinstyle="miter"/>
                        <v:path arrowok="t" o:connecttype="custom" o:connectlocs="0,29106;29106,29106;38100,0;47094,29106;76200,29106;52653,47094;61647,76200;38100,58211;14553,76200;23547,47094;0,29106" o:connectangles="0,0,0,0,0,0,0,0,0,0,0"/>
                      </v:shape>
                      <v:shape id="Star: 5 Points 16" o:spid="_x0000_s1029" style="position:absolute;left:2984;top:63;width:699;height:732;visibility:visible;mso-wrap-style:square;v-text-anchor:middle" coordsize="6985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" path="m,27942r26680,l34925,r8245,27942l69850,27942,48265,45210r8245,27942l34925,55883,13340,73152,21585,45210,,27942xe" filled="f" strokecolor="#181b23 [1604]" strokeweight="1pt">
                        <v:stroke joinstyle="miter"/>
                        <v:path arrowok="t" o:connecttype="custom" o:connectlocs="0,27942;26680,27942;34925,0;43170,27942;69850,27942;48265,45210;56510,73152;34925,55883;13340,73152;21585,45210;0,27942" o:connectangles="0,0,0,0,0,0,0,0,0,0,0"/>
                      </v:shape>
                      <v:shape id="Star: 5 Points 17" o:spid="_x0000_s1030" style="position:absolute;left:4318;top:63;width:731;height:762;visibility:visible;mso-wrap-style:square;v-text-anchor:middle" coordsize="7315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" path="m,29106r27942,l36576,r8634,29106l73152,29106,50547,47094r8634,29106l36576,58211,13971,76200,22605,47094,,29106xe" filled="f" strokecolor="#5a5a5a [2109]" strokeweight="1pt">
                        <v:stroke joinstyle="miter"/>
                        <v:path arrowok="t" o:connecttype="custom" o:connectlocs="0,29106;27942,29106;36576,0;45210,29106;73152,29106;50547,47094;59181,76200;36576,58211;13971,76200;22605,47094;0,29106" o:connectangles="0,0,0,0,0,0,0,0,0,0,0"/>
                      </v:shape>
                      <v:shape id="Star: 5 Points 18" o:spid="_x0000_s1031" style="position:absolute;left:5715;top:63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" path="m,27893r29106,l38100,r8994,27893l76200,27893,52653,45132r8994,27893l38100,55786,14553,73025,23547,45132,,27893xe" filled="f" strokecolor="#968c8c [3209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</v:group>
                  </w:pict>
                </mc:Fallback>
              </mc:AlternateConten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Power BI (</w:t>
            </w:r>
            <w:r w:rsidR="009F6766">
              <w:rPr>
                <w:rFonts w:ascii="Calibri" w:hAnsi="Calibri" w:cs="Calibri"/>
                <w:sz w:val="20"/>
                <w:szCs w:val="22"/>
              </w:rPr>
              <w:t>5</w: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 xml:space="preserve"> yrs)</w:t>
            </w:r>
          </w:p>
          <w:p w14:paraId="38681575" w14:textId="59F84B9E" w:rsidR="00192B5E" w:rsidRPr="00536543" w:rsidRDefault="00994CDB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8650F72" wp14:editId="1B60107A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30480</wp:posOffset>
                      </wp:positionV>
                      <wp:extent cx="651002" cy="73152"/>
                      <wp:effectExtent l="19050" t="38100" r="34925" b="4127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1002" cy="73152"/>
                                <a:chOff x="0" y="0"/>
                                <a:chExt cx="651002" cy="73152"/>
                              </a:xfrm>
                            </wpg:grpSpPr>
                            <wps:wsp>
                              <wps:cNvPr id="20" name="Star: 5 Points 20"/>
                              <wps:cNvSpPr/>
                              <wps:spPr>
                                <a:xfrm>
                                  <a:off x="0" y="0"/>
                                  <a:ext cx="69850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ar: 5 Points 21"/>
                              <wps:cNvSpPr/>
                              <wps:spPr>
                                <a:xfrm>
                                  <a:off x="146050" y="0"/>
                                  <a:ext cx="73152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ar: 5 Points 22"/>
                              <wps:cNvSpPr/>
                              <wps:spPr>
                                <a:xfrm>
                                  <a:off x="2984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ar: 5 Points 23"/>
                              <wps:cNvSpPr/>
                              <wps:spPr>
                                <a:xfrm>
                                  <a:off x="4381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ar: 5 Points 24"/>
                              <wps:cNvSpPr/>
                              <wps:spPr>
                                <a:xfrm>
                                  <a:off x="5778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069062" id="Group 31" o:spid="_x0000_s1026" style="position:absolute;margin-left:128.3pt;margin-top:2.4pt;width:51.25pt;height:5.75pt;z-index:251675648" coordsize="6510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">
                      <v:shape id="Star: 5 Points 20" o:spid="_x0000_s1027" style="position:absolute;width:698;height:698;visibility:visible;mso-wrap-style:square;v-text-anchor:middle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" path="m,26680r26680,l34925,r8245,26680l69850,26680,48265,43169r8245,26681l34925,53360,13340,69850,21585,43169,,26680xe" fillcolor="#303848 [3204]" strokecolor="#181b23 [1604]" strokeweight="1pt">
                        <v:stroke joinstyle="miter"/>
                        <v:path arrowok="t" o:connecttype="custom" o:connectlocs="0,26680;26680,26680;34925,0;43170,26680;69850,26680;48265,43169;56510,69850;34925,53360;13340,69850;21585,43169;0,26680" o:connectangles="0,0,0,0,0,0,0,0,0,0,0"/>
                      </v:shape>
                      <v:shape id="Star: 5 Points 21" o:spid="_x0000_s1028" style="position:absolute;left:1460;width:732;height:698;visibility:visible;mso-wrap-style:square;v-text-anchor:middle" coordsize="73152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" path="m,26680r27942,l36576,r8634,26680l73152,26680,50547,43169r8634,26681l36576,53360,13971,69850,22605,43169,,26680xe" fillcolor="#303848 [3204]" strokecolor="#181b23 [1604]" strokeweight="1pt">
                        <v:stroke joinstyle="miter"/>
                        <v:path arrowok="t" o:connecttype="custom" o:connectlocs="0,26680;27942,26680;36576,0;45210,26680;73152,26680;50547,43169;59181,69850;36576,53360;13971,69850;22605,43169;0,26680" o:connectangles="0,0,0,0,0,0,0,0,0,0,0"/>
                      </v:shape>
                      <v:shape id="Star: 5 Points 22" o:spid="_x0000_s1029" style="position:absolute;left:2984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23" o:spid="_x0000_s1030" style="position:absolute;left:4381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24" o:spid="_x0000_s1031" style="position:absolute;left:5778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" path="m,27942r27942,l36576,r8634,27942l73152,27942,50547,45210r8634,27942l36576,55883,13971,73152,22605,45210,,27942xe" fillcolor="white [3201]" strokecolor="#968c8c [3209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</v:group>
                  </w:pict>
                </mc:Fallback>
              </mc:AlternateConten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Google Analytics (</w:t>
            </w:r>
            <w:r w:rsidR="00314B95">
              <w:rPr>
                <w:rFonts w:ascii="Calibri" w:hAnsi="Calibri" w:cs="Calibri"/>
                <w:sz w:val="20"/>
                <w:szCs w:val="22"/>
              </w:rPr>
              <w:t>3</w: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.5 yrs)</w:t>
            </w:r>
          </w:p>
          <w:p w14:paraId="68450731" w14:textId="5527CE98" w:rsidR="00192B5E" w:rsidRPr="00536543" w:rsidRDefault="00994CDB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73344E88" wp14:editId="4F64D6F6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17145</wp:posOffset>
                      </wp:positionV>
                      <wp:extent cx="660400" cy="76200"/>
                      <wp:effectExtent l="19050" t="38100" r="44450" b="3810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400" cy="76200"/>
                                <a:chOff x="0" y="0"/>
                                <a:chExt cx="660400" cy="76200"/>
                              </a:xfrm>
                            </wpg:grpSpPr>
                            <wps:wsp>
                              <wps:cNvPr id="25" name="Star: 5 Points 25"/>
                              <wps:cNvSpPr/>
                              <wps:spPr>
                                <a:xfrm>
                                  <a:off x="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ar: 5 Points 26"/>
                              <wps:cNvSpPr/>
                              <wps:spPr>
                                <a:xfrm>
                                  <a:off x="146050" y="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ar: 5 Points 27"/>
                              <wps:cNvSpPr/>
                              <wps:spPr>
                                <a:xfrm>
                                  <a:off x="292100" y="0"/>
                                  <a:ext cx="76200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ar: 5 Points 28"/>
                              <wps:cNvSpPr/>
                              <wps:spPr>
                                <a:xfrm>
                                  <a:off x="438150" y="0"/>
                                  <a:ext cx="73025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ar: 5 Points 29"/>
                              <wps:cNvSpPr/>
                              <wps:spPr>
                                <a:xfrm>
                                  <a:off x="590550" y="0"/>
                                  <a:ext cx="6985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077DD6" id="Group 30" o:spid="_x0000_s1026" style="position:absolute;margin-left:127.8pt;margin-top:1.35pt;width:52pt;height:6pt;z-index:251685888" coordsize="6604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">
                      <v:shape id="Star: 5 Points 25" o:spid="_x0000_s1027" style="position:absolute;width:731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26" o:spid="_x0000_s1028" style="position:absolute;left:1460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" path="m,27893r29106,l38100,r8994,27893l76200,27893,52653,45132r8994,27893l38100,55786,14553,73025,23547,45132,,27893xe" fillcolor="#303848 [3204]" strokecolor="#181b23 [1604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  <v:shape id="Star: 5 Points 27" o:spid="_x0000_s1029" style="position:absolute;left:2921;width:762;height:731;visibility:visible;mso-wrap-style:square;v-text-anchor:middle" coordsize="7620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" path="m,27942r29106,l38100,r8994,27942l76200,27942,52653,45210r8994,27942l38100,55883,14553,73152,23547,45210,,27942xe" fillcolor="#303848 [3204]" strokecolor="#181b23 [1604]" strokeweight="1pt">
                        <v:stroke joinstyle="miter"/>
                        <v:path arrowok="t" o:connecttype="custom" o:connectlocs="0,27942;29106,27942;38100,0;47094,27942;76200,27942;52653,45210;61647,73152;38100,55883;14553,73152;23547,45210;0,27942" o:connectangles="0,0,0,0,0,0,0,0,0,0,0"/>
                      </v:shape>
                      <v:shape id="Star: 5 Points 28" o:spid="_x0000_s1030" style="position:absolute;left:4381;width:730;height:762;visibility:visible;mso-wrap-style:square;v-text-anchor:middle" coordsize="730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" path="m,29106r27893,l36513,r8619,29106l73025,29106,50459,47094r8619,29106l36513,58211,13947,76200,22566,47094,,29106xe" fillcolor="white [3201]" strokecolor="#968c8c [3209]" strokeweight="1pt">
                        <v:stroke joinstyle="miter"/>
                        <v:path arrowok="t" o:connecttype="custom" o:connectlocs="0,29106;27893,29106;36513,0;45132,29106;73025,29106;50459,47094;59078,76200;36513,58211;13947,76200;22566,47094;0,29106" o:connectangles="0,0,0,0,0,0,0,0,0,0,0"/>
                      </v:shape>
                      <v:shape id="Star: 5 Points 29" o:spid="_x0000_s1031" style="position:absolute;left:5905;width:699;height:730;visibility:visible;mso-wrap-style:square;v-text-anchor:middle" coordsize="6985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" path="m,27893r26680,l34925,r8245,27893l69850,27893,48265,45132r8245,27893l34925,55786,13340,73025,21585,45132,,27893xe" fillcolor="white [3201]" strokecolor="#968c8c [3209]" strokeweight="1pt">
                        <v:stroke joinstyle="miter"/>
                        <v:path arrowok="t" o:connecttype="custom" o:connectlocs="0,27893;26680,27893;34925,0;43170,27893;69850,27893;48265,45132;56510,73025;34925,55786;13340,73025;21585,45132;0,27893" o:connectangles="0,0,0,0,0,0,0,0,0,0,0"/>
                      </v:shape>
                    </v:group>
                  </w:pict>
                </mc:Fallback>
              </mc:AlternateContent>
            </w:r>
            <w:r w:rsidR="00B3383E">
              <w:rPr>
                <w:rFonts w:ascii="Calibri" w:hAnsi="Calibri" w:cs="Calibri"/>
                <w:sz w:val="20"/>
                <w:szCs w:val="22"/>
              </w:rPr>
              <w:t>R (</w:t>
            </w:r>
            <w:r w:rsidR="00F2504E">
              <w:rPr>
                <w:rFonts w:ascii="Calibri" w:hAnsi="Calibri" w:cs="Calibri"/>
                <w:sz w:val="20"/>
                <w:szCs w:val="22"/>
              </w:rPr>
              <w:t>4</w:t>
            </w:r>
            <w:r w:rsidR="00B3383E">
              <w:rPr>
                <w:rFonts w:ascii="Calibri" w:hAnsi="Calibri" w:cs="Calibri"/>
                <w:sz w:val="20"/>
                <w:szCs w:val="22"/>
              </w:rPr>
              <w:t xml:space="preserve"> yrs)</w:t>
            </w:r>
          </w:p>
          <w:p w14:paraId="70756486" w14:textId="1E0051B2" w:rsidR="00192B5E" w:rsidRPr="00536543" w:rsidRDefault="00A51145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687DB06" wp14:editId="6A976F82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7620</wp:posOffset>
                      </wp:positionV>
                      <wp:extent cx="654050" cy="76200"/>
                      <wp:effectExtent l="19050" t="38100" r="31750" b="3810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050" cy="76200"/>
                                <a:chOff x="0" y="0"/>
                                <a:chExt cx="654050" cy="76200"/>
                              </a:xfrm>
                            </wpg:grpSpPr>
                            <wps:wsp>
                              <wps:cNvPr id="32" name="Star: 5 Points 32"/>
                              <wps:cNvSpPr/>
                              <wps:spPr>
                                <a:xfrm>
                                  <a:off x="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077107" w14:textId="15049CA7" w:rsidR="00595BB5" w:rsidRDefault="00595BB5" w:rsidP="00595BB5">
                                    <w:pPr>
                                      <w:jc w:val="center"/>
                                    </w:pPr>
                                    <w:r w:rsidRPr="00595BB5">
                                      <w:t>0.08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ar: 5 Points 33"/>
                              <wps:cNvSpPr/>
                              <wps:spPr>
                                <a:xfrm>
                                  <a:off x="146050" y="0"/>
                                  <a:ext cx="73025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ar: 5 Points 34"/>
                              <wps:cNvSpPr/>
                              <wps:spPr>
                                <a:xfrm>
                                  <a:off x="285750" y="0"/>
                                  <a:ext cx="76200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ar: 5 Points 35"/>
                              <wps:cNvSpPr/>
                              <wps:spPr>
                                <a:xfrm>
                                  <a:off x="431800" y="0"/>
                                  <a:ext cx="73025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ar: 5 Points 36"/>
                              <wps:cNvSpPr/>
                              <wps:spPr>
                                <a:xfrm>
                                  <a:off x="577850" y="0"/>
                                  <a:ext cx="76200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87DB06" id="Group 37" o:spid="_x0000_s1026" style="position:absolute;margin-left:128.3pt;margin-top:.6pt;width:51.5pt;height:6pt;z-index:251687936" coordsize="6540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">
                      <v:shape id="Star: 5 Points 32" o:spid="_x0000_s1027" style="position:absolute;width:731;height:731;visibility:visible;mso-wrap-style:square;v-text-anchor:middle" coordsize="73152,73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" adj="-11796480,,5400" path="m,27942r27942,l36576,r8634,27942l73152,27942,50547,45210r8634,27942l36576,55883,13971,73152,22605,45210,,27942xe" fillcolor="#303848 [3204]" strokecolor="#181b23 [1604]" strokeweight="1pt">
                        <v:stroke joinstyle="miter"/>
                        <v:formulas/>
                        <v:path arrowok="t" o:connecttype="custom" o:connectlocs="0,27942;27942,27942;36576,0;45210,27942;73152,27942;50547,45210;59181,73152;36576,55883;13971,73152;22605,45210;0,27942" o:connectangles="0,0,0,0,0,0,0,0,0,0,0" textboxrect="0,0,73152,73152"/>
                        <v:textbox>
                          <w:txbxContent>
                            <w:p w14:paraId="0F077107" w14:textId="15049CA7" w:rsidR="00595BB5" w:rsidRDefault="00595BB5" w:rsidP="00595BB5">
                              <w:pPr>
                                <w:jc w:val="center"/>
                              </w:pPr>
                              <w:r w:rsidRPr="00595BB5">
                                <w:t>0.08</w:t>
                              </w:r>
                            </w:p>
                          </w:txbxContent>
                        </v:textbox>
                      </v:shape>
                      <v:shape id="Star: 5 Points 33" o:spid="_x0000_s1028" style="position:absolute;left:1460;width:730;height:730;visibility:visible;mso-wrap-style:square;v-text-anchor:middle" coordsize="7302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" path="m,27893r27893,l36513,r8619,27893l73025,27893,50459,45132r8619,27893l36513,55786,13947,73025,22566,45132,,27893xe" fillcolor="#303848 [3204]" strokecolor="#181b23 [1604]" strokeweight="1pt">
                        <v:stroke joinstyle="miter"/>
                        <v:path arrowok="t" o:connecttype="custom" o:connectlocs="0,27893;27893,27893;36513,0;45132,27893;73025,27893;50459,45132;59078,73025;36513,55786;13947,73025;22566,45132;0,27893" o:connectangles="0,0,0,0,0,0,0,0,0,0,0"/>
                      </v:shape>
                      <v:shape id="Star: 5 Points 34" o:spid="_x0000_s1029" style="position:absolute;left:2857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" path="m,29106r29106,l38100,r8994,29106l76200,29106,52653,47094r8994,29106l38100,58211,14553,76200,23547,47094,,29106xe" fillcolor="#303848 [3204]" strokecolor="#181b23 [1604]" strokeweight="1pt">
                        <v:stroke joinstyle="miter"/>
                        <v:path arrowok="t" o:connecttype="custom" o:connectlocs="0,29106;29106,29106;38100,0;47094,29106;76200,29106;52653,47094;61647,76200;38100,58211;14553,76200;23547,47094;0,29106" o:connectangles="0,0,0,0,0,0,0,0,0,0,0"/>
                      </v:shape>
                      <v:shape id="Star: 5 Points 35" o:spid="_x0000_s1030" style="position:absolute;left:4318;width:730;height:731;visibility:visible;mso-wrap-style:square;v-text-anchor:middle" coordsize="73025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" path="m,27942r27893,l36513,r8619,27942l73025,27942,50459,45210r8619,27942l36513,55883,13947,73152,22566,45210,,27942xe" fillcolor="white [3201]" strokecolor="#968c8c [3209]" strokeweight="1pt">
                        <v:stroke joinstyle="miter"/>
                        <v:path arrowok="t" o:connecttype="custom" o:connectlocs="0,27942;27893,27942;36513,0;45132,27942;73025,27942;50459,45210;59078,73152;36513,55883;13947,73152;22566,45210;0,27942" o:connectangles="0,0,0,0,0,0,0,0,0,0,0"/>
                      </v:shape>
                      <v:shape id="Star: 5 Points 36" o:spid="_x0000_s1031" style="position:absolute;left:5778;width:762;height:731;visibility:visible;mso-wrap-style:square;v-text-anchor:middle" coordsize="7620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" path="m,27942r29106,l38100,r8994,27942l76200,27942,52653,45210r8994,27942l38100,55883,14553,73152,23547,45210,,27942xe" fillcolor="white [3201]" strokecolor="#968c8c [3209]" strokeweight="1pt">
                        <v:stroke joinstyle="miter"/>
                        <v:path arrowok="t" o:connecttype="custom" o:connectlocs="0,27942;29106,27942;38100,0;47094,27942;76200,27942;52653,45210;61647,73152;38100,55883;14553,73152;23547,45210;0,27942" o:connectangles="0,0,0,0,0,0,0,0,0,0,0"/>
                      </v:shape>
                    </v:group>
                  </w:pict>
                </mc:Fallback>
              </mc:AlternateConten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Python (</w:t>
            </w:r>
            <w:r w:rsidR="00F2504E">
              <w:rPr>
                <w:rFonts w:ascii="Calibri" w:hAnsi="Calibri" w:cs="Calibri"/>
                <w:sz w:val="20"/>
                <w:szCs w:val="22"/>
              </w:rPr>
              <w:t>3.5</w: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 xml:space="preserve"> yrs)</w:t>
            </w:r>
          </w:p>
          <w:p w14:paraId="34ED7E0B" w14:textId="65B10C5F" w:rsidR="00B32638" w:rsidRDefault="00B32638" w:rsidP="00CC7C65">
            <w:pPr>
              <w:jc w:val="right"/>
              <w:rPr>
                <w:rFonts w:ascii="Calibri" w:hAnsi="Calibri" w:cs="Calibri"/>
                <w:b/>
                <w:color w:val="FF9900"/>
                <w:sz w:val="28"/>
              </w:rPr>
            </w:pPr>
          </w:p>
          <w:p w14:paraId="54347BB7" w14:textId="2390EB2B" w:rsidR="008954A1" w:rsidRDefault="008954A1" w:rsidP="00CC7C65">
            <w:pPr>
              <w:jc w:val="right"/>
              <w:rPr>
                <w:rFonts w:ascii="Calibri" w:hAnsi="Calibri" w:cs="Calibri"/>
                <w:b/>
                <w:color w:val="FF9900"/>
                <w:sz w:val="28"/>
              </w:rPr>
            </w:pPr>
            <w:r>
              <w:rPr>
                <w:rFonts w:ascii="Calibri" w:hAnsi="Calibri" w:cs="Calibri"/>
                <w:b/>
                <w:color w:val="FF9900"/>
                <w:sz w:val="28"/>
              </w:rPr>
              <w:t>Variants</w:t>
            </w:r>
          </w:p>
          <w:p w14:paraId="46E08B2B" w14:textId="7E5C45C4" w:rsidR="00B3383E" w:rsidRPr="008954A1" w:rsidRDefault="001B1354" w:rsidP="008954A1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8954A1">
              <w:rPr>
                <w:rFonts w:ascii="Calibri" w:hAnsi="Calibri" w:cs="Calibri"/>
                <w:sz w:val="20"/>
                <w:szCs w:val="22"/>
              </w:rPr>
              <w:t>Digital Analytics</w:t>
            </w:r>
          </w:p>
          <w:p w14:paraId="2173AD00" w14:textId="705B3A7D" w:rsidR="001B1354" w:rsidRPr="008954A1" w:rsidRDefault="001B1354" w:rsidP="008954A1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8954A1">
              <w:rPr>
                <w:rFonts w:ascii="Calibri" w:hAnsi="Calibri" w:cs="Calibri"/>
                <w:sz w:val="20"/>
                <w:szCs w:val="22"/>
              </w:rPr>
              <w:t>Marketing Analytics</w:t>
            </w:r>
          </w:p>
          <w:p w14:paraId="76DFAF7D" w14:textId="77777777" w:rsidR="00B32638" w:rsidRDefault="00B32638" w:rsidP="00CC7C65">
            <w:pPr>
              <w:jc w:val="right"/>
              <w:rPr>
                <w:rFonts w:ascii="Calibri" w:hAnsi="Calibri" w:cs="Calibri"/>
                <w:b/>
                <w:color w:val="FF9900"/>
                <w:sz w:val="28"/>
              </w:rPr>
            </w:pPr>
          </w:p>
          <w:p w14:paraId="33055252" w14:textId="2DD7B251" w:rsidR="00192B5E" w:rsidRPr="00536543" w:rsidRDefault="00CC7C65" w:rsidP="008954A1">
            <w:pPr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Skills</w:t>
            </w:r>
          </w:p>
          <w:p w14:paraId="497169D7" w14:textId="77777777" w:rsidR="00CC7C65" w:rsidRPr="00536543" w:rsidRDefault="00CC7C65" w:rsidP="008954A1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Problem Solving</w:t>
            </w:r>
          </w:p>
          <w:p w14:paraId="63B4CB2C" w14:textId="77777777" w:rsidR="00CC7C65" w:rsidRPr="00536543" w:rsidRDefault="00CC7C65" w:rsidP="008954A1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Adaptability</w:t>
            </w:r>
          </w:p>
          <w:p w14:paraId="36A93943" w14:textId="77777777" w:rsidR="00CC7C65" w:rsidRPr="00536543" w:rsidRDefault="00CC7C65" w:rsidP="008954A1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Collaboration</w:t>
            </w:r>
          </w:p>
          <w:p w14:paraId="49F5EB17" w14:textId="77777777" w:rsidR="00CC7C65" w:rsidRPr="00536543" w:rsidRDefault="00CC7C65" w:rsidP="008954A1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Time Management</w:t>
            </w:r>
          </w:p>
          <w:p w14:paraId="77DA7A1C" w14:textId="77777777" w:rsidR="00CC7C65" w:rsidRPr="00536543" w:rsidRDefault="00CC7C65" w:rsidP="008954A1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Handling Pressure</w:t>
            </w:r>
          </w:p>
          <w:p w14:paraId="66FE0FAD" w14:textId="77777777" w:rsidR="00CC7C65" w:rsidRPr="00536543" w:rsidRDefault="00CC7C65" w:rsidP="00CC7C65">
            <w:pPr>
              <w:rPr>
                <w:rFonts w:ascii="Calibri" w:hAnsi="Calibri" w:cs="Calibri"/>
              </w:rPr>
            </w:pPr>
          </w:p>
          <w:p w14:paraId="6D1CE074" w14:textId="5C1500F3" w:rsidR="00CC7C65" w:rsidRPr="00536543" w:rsidRDefault="00CC7C65" w:rsidP="008954A1">
            <w:pPr>
              <w:jc w:val="right"/>
              <w:rPr>
                <w:rFonts w:ascii="Calibri" w:hAnsi="Calibri" w:cs="Calibri"/>
                <w:b/>
                <w:color w:val="648276" w:themeColor="accent5"/>
                <w:szCs w:val="22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Certifications</w:t>
            </w:r>
          </w:p>
          <w:p w14:paraId="2CD25C05" w14:textId="0E258086" w:rsidR="00CC7C65" w:rsidRPr="00536543" w:rsidRDefault="00CC7C65" w:rsidP="008954A1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ISTQB</w:t>
            </w:r>
          </w:p>
          <w:p w14:paraId="4FC06035" w14:textId="62C60700" w:rsidR="00CC7C65" w:rsidRPr="00536543" w:rsidRDefault="00CC7C65" w:rsidP="008954A1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OCJP</w:t>
            </w:r>
          </w:p>
          <w:p w14:paraId="620785BB" w14:textId="64D8BF22" w:rsidR="00CC7C65" w:rsidRPr="00536543" w:rsidRDefault="00CC7C65" w:rsidP="008954A1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SAS (base)</w:t>
            </w:r>
          </w:p>
          <w:p w14:paraId="0647FA3B" w14:textId="77777777" w:rsidR="008954A1" w:rsidRDefault="008954A1" w:rsidP="008954A1">
            <w:pPr>
              <w:rPr>
                <w:rFonts w:ascii="Calibri" w:hAnsi="Calibri" w:cs="Calibri"/>
                <w:b/>
                <w:color w:val="FF9900"/>
                <w:sz w:val="28"/>
              </w:rPr>
            </w:pPr>
          </w:p>
          <w:p w14:paraId="3308A5C7" w14:textId="7C73EC95" w:rsidR="00CC7C65" w:rsidRPr="00536543" w:rsidRDefault="00CC7C65" w:rsidP="008954A1">
            <w:pPr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Awards</w:t>
            </w:r>
          </w:p>
          <w:p w14:paraId="57DC87BC" w14:textId="5E954B83" w:rsidR="00CC7C65" w:rsidRPr="00536543" w:rsidRDefault="00CC7C65" w:rsidP="008954A1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 xml:space="preserve">Employee of the </w:t>
            </w:r>
            <w:r w:rsidR="00FC7706" w:rsidRPr="00536543">
              <w:rPr>
                <w:rFonts w:ascii="Calibri" w:hAnsi="Calibri" w:cs="Calibri"/>
                <w:sz w:val="20"/>
                <w:szCs w:val="22"/>
              </w:rPr>
              <w:t>Qtr.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– TCS (2014)</w:t>
            </w:r>
          </w:p>
          <w:p w14:paraId="605240F3" w14:textId="4ABFFD4E" w:rsidR="00CC7C65" w:rsidRPr="00536543" w:rsidRDefault="00CC7C65" w:rsidP="008954A1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 xml:space="preserve">Most </w:t>
            </w:r>
            <w:r w:rsidR="00FC7706" w:rsidRPr="00536543">
              <w:rPr>
                <w:rFonts w:ascii="Calibri" w:hAnsi="Calibri" w:cs="Calibri"/>
                <w:sz w:val="20"/>
                <w:szCs w:val="22"/>
              </w:rPr>
              <w:t>Valuable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Person – TCS (2016)</w:t>
            </w:r>
          </w:p>
          <w:p w14:paraId="0FAD2E19" w14:textId="01CE3EF7" w:rsidR="00CC7C65" w:rsidRPr="00536543" w:rsidRDefault="00CC7C65" w:rsidP="008954A1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Star Performer – Pega (2019)</w:t>
            </w:r>
          </w:p>
          <w:p w14:paraId="22DC3328" w14:textId="3125BC15" w:rsidR="00CC7C65" w:rsidRPr="00536543" w:rsidRDefault="00CC7C65" w:rsidP="00CC7C65">
            <w:pPr>
              <w:rPr>
                <w:rFonts w:ascii="Calibri" w:hAnsi="Calibri" w:cs="Calibri"/>
              </w:rPr>
            </w:pPr>
          </w:p>
        </w:tc>
        <w:tc>
          <w:tcPr>
            <w:tcW w:w="8009" w:type="dxa"/>
            <w:gridSpan w:val="2"/>
            <w:vMerge/>
            <w:tcBorders>
              <w:left w:val="single" w:sz="12" w:space="0" w:color="FF9900"/>
              <w:bottom w:val="nil"/>
            </w:tcBorders>
          </w:tcPr>
          <w:p w14:paraId="74A352DB" w14:textId="77777777" w:rsidR="00DD5F82" w:rsidRPr="00536543" w:rsidRDefault="00DD5F82" w:rsidP="00B20DFA">
            <w:pPr>
              <w:pStyle w:val="TextRight"/>
              <w:rPr>
                <w:rFonts w:ascii="Calibri" w:hAnsi="Calibri" w:cs="Calibri"/>
              </w:rPr>
            </w:pPr>
          </w:p>
        </w:tc>
      </w:tr>
    </w:tbl>
    <w:p w14:paraId="1A757DCD" w14:textId="7D34D3FF" w:rsidR="00DD5F82" w:rsidRPr="00536543" w:rsidRDefault="00DD5F82">
      <w:pPr>
        <w:rPr>
          <w:rFonts w:ascii="Calibri" w:hAnsi="Calibri" w:cs="Calibri"/>
        </w:rPr>
      </w:pPr>
    </w:p>
    <w:sectPr w:rsidR="00DD5F82" w:rsidRPr="00536543" w:rsidSect="00536543">
      <w:pgSz w:w="12240" w:h="15840" w:code="1"/>
      <w:pgMar w:top="0" w:right="432" w:bottom="180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71C4F" w14:textId="77777777" w:rsidR="00FE75DC" w:rsidRDefault="00FE75DC" w:rsidP="00F316AD">
      <w:r>
        <w:separator/>
      </w:r>
    </w:p>
  </w:endnote>
  <w:endnote w:type="continuationSeparator" w:id="0">
    <w:p w14:paraId="6E75C42D" w14:textId="77777777" w:rsidR="00FE75DC" w:rsidRDefault="00FE75D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70505" w14:textId="77777777" w:rsidR="00FE75DC" w:rsidRDefault="00FE75DC" w:rsidP="00F316AD">
      <w:r>
        <w:separator/>
      </w:r>
    </w:p>
  </w:footnote>
  <w:footnote w:type="continuationSeparator" w:id="0">
    <w:p w14:paraId="02DDD099" w14:textId="77777777" w:rsidR="00FE75DC" w:rsidRDefault="00FE75D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150234CC"/>
    <w:multiLevelType w:val="multilevel"/>
    <w:tmpl w:val="61B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0C4582"/>
    <w:multiLevelType w:val="hybridMultilevel"/>
    <w:tmpl w:val="B638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439B"/>
    <w:multiLevelType w:val="hybridMultilevel"/>
    <w:tmpl w:val="3AE61DBE"/>
    <w:lvl w:ilvl="0" w:tplc="AC5E434E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352348CE"/>
    <w:multiLevelType w:val="multilevel"/>
    <w:tmpl w:val="7DA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F47A32"/>
    <w:multiLevelType w:val="multilevel"/>
    <w:tmpl w:val="6BE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041A1"/>
    <w:multiLevelType w:val="multilevel"/>
    <w:tmpl w:val="1E6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D3957"/>
    <w:multiLevelType w:val="multilevel"/>
    <w:tmpl w:val="1BEC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957FF6"/>
    <w:multiLevelType w:val="hybridMultilevel"/>
    <w:tmpl w:val="9168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A046A"/>
    <w:multiLevelType w:val="hybridMultilevel"/>
    <w:tmpl w:val="281050EC"/>
    <w:lvl w:ilvl="0" w:tplc="AC5E434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CD3376"/>
    <w:multiLevelType w:val="hybridMultilevel"/>
    <w:tmpl w:val="D496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B1AC4"/>
    <w:multiLevelType w:val="multilevel"/>
    <w:tmpl w:val="1DFC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20"/>
  </w:num>
  <w:num w:numId="12">
    <w:abstractNumId w:val="17"/>
  </w:num>
  <w:num w:numId="13">
    <w:abstractNumId w:val="19"/>
  </w:num>
  <w:num w:numId="14">
    <w:abstractNumId w:val="15"/>
  </w:num>
  <w:num w:numId="15">
    <w:abstractNumId w:val="13"/>
  </w:num>
  <w:num w:numId="16">
    <w:abstractNumId w:val="10"/>
  </w:num>
  <w:num w:numId="17">
    <w:abstractNumId w:val="16"/>
  </w:num>
  <w:num w:numId="18">
    <w:abstractNumId w:val="14"/>
  </w:num>
  <w:num w:numId="19">
    <w:abstractNumId w:val="11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B5E"/>
    <w:rsid w:val="00003278"/>
    <w:rsid w:val="00025DEE"/>
    <w:rsid w:val="00076D0D"/>
    <w:rsid w:val="0008120A"/>
    <w:rsid w:val="000B5180"/>
    <w:rsid w:val="000E1D44"/>
    <w:rsid w:val="001213BA"/>
    <w:rsid w:val="00122833"/>
    <w:rsid w:val="00136F3E"/>
    <w:rsid w:val="00165D0B"/>
    <w:rsid w:val="00192B5E"/>
    <w:rsid w:val="001B1354"/>
    <w:rsid w:val="001B2052"/>
    <w:rsid w:val="00206332"/>
    <w:rsid w:val="0020696E"/>
    <w:rsid w:val="00227C62"/>
    <w:rsid w:val="002356A2"/>
    <w:rsid w:val="00274108"/>
    <w:rsid w:val="002C4FE8"/>
    <w:rsid w:val="002D12DA"/>
    <w:rsid w:val="003019B2"/>
    <w:rsid w:val="00312721"/>
    <w:rsid w:val="00314B95"/>
    <w:rsid w:val="00333A32"/>
    <w:rsid w:val="0034687F"/>
    <w:rsid w:val="0034688D"/>
    <w:rsid w:val="00347F85"/>
    <w:rsid w:val="00351661"/>
    <w:rsid w:val="00374C16"/>
    <w:rsid w:val="0039394B"/>
    <w:rsid w:val="003F05EF"/>
    <w:rsid w:val="0040233B"/>
    <w:rsid w:val="0040684D"/>
    <w:rsid w:val="004256A4"/>
    <w:rsid w:val="00450E3C"/>
    <w:rsid w:val="004864B7"/>
    <w:rsid w:val="004C1890"/>
    <w:rsid w:val="004E15F8"/>
    <w:rsid w:val="00511A6E"/>
    <w:rsid w:val="00530FF5"/>
    <w:rsid w:val="00536543"/>
    <w:rsid w:val="00551860"/>
    <w:rsid w:val="0057534A"/>
    <w:rsid w:val="005947F9"/>
    <w:rsid w:val="00595BB5"/>
    <w:rsid w:val="005A15DC"/>
    <w:rsid w:val="005D20DF"/>
    <w:rsid w:val="00605A5B"/>
    <w:rsid w:val="0060781F"/>
    <w:rsid w:val="00610D0A"/>
    <w:rsid w:val="006351A1"/>
    <w:rsid w:val="0064725B"/>
    <w:rsid w:val="00695D35"/>
    <w:rsid w:val="006A1B48"/>
    <w:rsid w:val="006B1FC6"/>
    <w:rsid w:val="006C60E6"/>
    <w:rsid w:val="006E70D3"/>
    <w:rsid w:val="006E71C1"/>
    <w:rsid w:val="006F129A"/>
    <w:rsid w:val="006F44CD"/>
    <w:rsid w:val="00702119"/>
    <w:rsid w:val="00720F6C"/>
    <w:rsid w:val="0074153E"/>
    <w:rsid w:val="00766F02"/>
    <w:rsid w:val="007734E9"/>
    <w:rsid w:val="007862C7"/>
    <w:rsid w:val="007A5967"/>
    <w:rsid w:val="007B0F94"/>
    <w:rsid w:val="008954A1"/>
    <w:rsid w:val="008C10A0"/>
    <w:rsid w:val="008C4EDD"/>
    <w:rsid w:val="009150CA"/>
    <w:rsid w:val="00951C4B"/>
    <w:rsid w:val="0096556B"/>
    <w:rsid w:val="00973A55"/>
    <w:rsid w:val="00994CDB"/>
    <w:rsid w:val="009E3C0B"/>
    <w:rsid w:val="009F6766"/>
    <w:rsid w:val="00A51145"/>
    <w:rsid w:val="00A77921"/>
    <w:rsid w:val="00A845E0"/>
    <w:rsid w:val="00AB6DDF"/>
    <w:rsid w:val="00B32638"/>
    <w:rsid w:val="00B3383E"/>
    <w:rsid w:val="00B575FB"/>
    <w:rsid w:val="00B9231A"/>
    <w:rsid w:val="00BC5B49"/>
    <w:rsid w:val="00C1095A"/>
    <w:rsid w:val="00C15037"/>
    <w:rsid w:val="00C2229A"/>
    <w:rsid w:val="00C259CD"/>
    <w:rsid w:val="00C41261"/>
    <w:rsid w:val="00C43048"/>
    <w:rsid w:val="00C55D85"/>
    <w:rsid w:val="00CA2273"/>
    <w:rsid w:val="00CC6CBC"/>
    <w:rsid w:val="00CC7C65"/>
    <w:rsid w:val="00CD50FD"/>
    <w:rsid w:val="00D228AD"/>
    <w:rsid w:val="00D31DE9"/>
    <w:rsid w:val="00D47124"/>
    <w:rsid w:val="00D6262D"/>
    <w:rsid w:val="00DD5D7B"/>
    <w:rsid w:val="00DD5F82"/>
    <w:rsid w:val="00E00727"/>
    <w:rsid w:val="00E47956"/>
    <w:rsid w:val="00E65FB7"/>
    <w:rsid w:val="00E66A61"/>
    <w:rsid w:val="00E67CDA"/>
    <w:rsid w:val="00F07983"/>
    <w:rsid w:val="00F134C0"/>
    <w:rsid w:val="00F2504E"/>
    <w:rsid w:val="00F316AD"/>
    <w:rsid w:val="00F36FA9"/>
    <w:rsid w:val="00F40467"/>
    <w:rsid w:val="00F4501B"/>
    <w:rsid w:val="00F860EE"/>
    <w:rsid w:val="00F963C1"/>
    <w:rsid w:val="00FA1A44"/>
    <w:rsid w:val="00FC7706"/>
    <w:rsid w:val="00FD52F0"/>
    <w:rsid w:val="00F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0ABD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ListParagraph">
    <w:name w:val="List Paragraph"/>
    <w:basedOn w:val="Normal"/>
    <w:qFormat/>
    <w:rsid w:val="00FC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lapuS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20783A9984C829859D225FE162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EE685-2200-41F8-AB13-FA7BD85388AB}"/>
      </w:docPartPr>
      <w:docPartBody>
        <w:p w:rsidR="00CA10FE" w:rsidRDefault="00CD49ED">
          <w:pPr>
            <w:pStyle w:val="2A220783A9984C829859D225FE16270A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60"/>
    <w:rsid w:val="002249F9"/>
    <w:rsid w:val="00876260"/>
    <w:rsid w:val="00CA10FE"/>
    <w:rsid w:val="00C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159C08C174407B624DD16E04EF964">
    <w:name w:val="4B3159C08C174407B624DD16E04EF964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517BB02E4CDE4BA49DCD53EBBB5B61A4">
    <w:name w:val="517BB02E4CDE4BA49DCD53EBBB5B61A4"/>
  </w:style>
  <w:style w:type="paragraph" w:customStyle="1" w:styleId="CE1EAE6AF273461C9BC7291A5423070B">
    <w:name w:val="CE1EAE6AF273461C9BC7291A5423070B"/>
  </w:style>
  <w:style w:type="paragraph" w:customStyle="1" w:styleId="2A220783A9984C829859D225FE16270A">
    <w:name w:val="2A220783A9984C829859D225FE16270A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E7ACC46F990A4281B659FEDB697CC4D4">
    <w:name w:val="E7ACC46F990A4281B659FEDB697CC4D4"/>
  </w:style>
  <w:style w:type="paragraph" w:customStyle="1" w:styleId="923CC39318664473AB8374C1516A31EA">
    <w:name w:val="923CC39318664473AB8374C1516A31EA"/>
  </w:style>
  <w:style w:type="paragraph" w:customStyle="1" w:styleId="989F011C94BA4A89850AD7DA2AE99192">
    <w:name w:val="989F011C94BA4A89850AD7DA2AE99192"/>
  </w:style>
  <w:style w:type="paragraph" w:customStyle="1" w:styleId="3C67384D95844290BEBFFEBFED158A42">
    <w:name w:val="3C67384D95844290BEBFFEBFED158A42"/>
  </w:style>
  <w:style w:type="paragraph" w:customStyle="1" w:styleId="75FEA0AFCCA141BE9E920BF80744565A">
    <w:name w:val="75FEA0AFCCA141BE9E920BF80744565A"/>
  </w:style>
  <w:style w:type="paragraph" w:customStyle="1" w:styleId="A8BFAD069C03475E9832AEEC31A5E7C1">
    <w:name w:val="A8BFAD069C03475E9832AEEC31A5E7C1"/>
  </w:style>
  <w:style w:type="paragraph" w:customStyle="1" w:styleId="40FB18B7C6154DAB865681E171FCAAD7">
    <w:name w:val="40FB18B7C6154DAB865681E171FCAAD7"/>
  </w:style>
  <w:style w:type="paragraph" w:customStyle="1" w:styleId="BA91B0944C304A82A5BD53BAA7581C11">
    <w:name w:val="BA91B0944C304A82A5BD53BAA7581C11"/>
  </w:style>
  <w:style w:type="paragraph" w:customStyle="1" w:styleId="243B6E5E45B7455AB7B7C14FC1A606E8">
    <w:name w:val="243B6E5E45B7455AB7B7C14FC1A606E8"/>
  </w:style>
  <w:style w:type="paragraph" w:customStyle="1" w:styleId="56AFF25F20DA4298B818E0D981E52F1F">
    <w:name w:val="56AFF25F20DA4298B818E0D981E52F1F"/>
  </w:style>
  <w:style w:type="paragraph" w:customStyle="1" w:styleId="A228A27A8CDE43A08BB63205BB781331">
    <w:name w:val="A228A27A8CDE43A08BB63205BB781331"/>
  </w:style>
  <w:style w:type="paragraph" w:customStyle="1" w:styleId="AA3D0F2E55194E43BECD703FB5E9E2FC">
    <w:name w:val="AA3D0F2E55194E43BECD703FB5E9E2FC"/>
  </w:style>
  <w:style w:type="paragraph" w:customStyle="1" w:styleId="3AC7EAB5176040BEBCB14CDB0451C9B6">
    <w:name w:val="3AC7EAB5176040BEBCB14CDB0451C9B6"/>
  </w:style>
  <w:style w:type="paragraph" w:customStyle="1" w:styleId="A50C804395F04ADEAE52427062F3F45A">
    <w:name w:val="A50C804395F04ADEAE52427062F3F45A"/>
  </w:style>
  <w:style w:type="paragraph" w:customStyle="1" w:styleId="09AEB194EFE242B792390BCE961CB26A">
    <w:name w:val="09AEB194EFE242B792390BCE961CB26A"/>
  </w:style>
  <w:style w:type="paragraph" w:customStyle="1" w:styleId="544951E23F5A4BCD9F83C0145E524F03">
    <w:name w:val="544951E23F5A4BCD9F83C0145E524F03"/>
  </w:style>
  <w:style w:type="paragraph" w:customStyle="1" w:styleId="4003F9EFD1D94691AF7B79A1B6373F37">
    <w:name w:val="4003F9EFD1D94691AF7B79A1B6373F37"/>
  </w:style>
  <w:style w:type="paragraph" w:customStyle="1" w:styleId="E648A7557E2742B6BD8E4C7D57F1A39D">
    <w:name w:val="E648A7557E2742B6BD8E4C7D57F1A39D"/>
  </w:style>
  <w:style w:type="paragraph" w:customStyle="1" w:styleId="ECD3B3AE6EDC46E19613BEE4102ADB80">
    <w:name w:val="ECD3B3AE6EDC46E19613BEE4102ADB80"/>
  </w:style>
  <w:style w:type="paragraph" w:customStyle="1" w:styleId="65B19FCE11B3433EAB9B9459039A39A8">
    <w:name w:val="65B19FCE11B3433EAB9B9459039A39A8"/>
  </w:style>
  <w:style w:type="paragraph" w:customStyle="1" w:styleId="2D2BDF3FBC5E47A1A2B9E22C20826CA7">
    <w:name w:val="2D2BDF3FBC5E47A1A2B9E22C20826CA7"/>
  </w:style>
  <w:style w:type="paragraph" w:customStyle="1" w:styleId="9F4F2441472C441581A00C83017D6984">
    <w:name w:val="9F4F2441472C441581A00C83017D6984"/>
    <w:rsid w:val="00876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42711DDB3014EB1C28FEB88D3DFC7" ma:contentTypeVersion="14" ma:contentTypeDescription="Create a new document." ma:contentTypeScope="" ma:versionID="ca04406743e435ee90a06ffb15c84213">
  <xsd:schema xmlns:xsd="http://www.w3.org/2001/XMLSchema" xmlns:xs="http://www.w3.org/2001/XMLSchema" xmlns:p="http://schemas.microsoft.com/office/2006/metadata/properties" xmlns:ns1="http://schemas.microsoft.com/sharepoint/v3" xmlns:ns3="fc095d46-e75b-4753-ac4a-d7a29e7f17d8" xmlns:ns4="95bd72f5-d763-45ff-b24b-0a7afa6f37af" targetNamespace="http://schemas.microsoft.com/office/2006/metadata/properties" ma:root="true" ma:fieldsID="5835b8bf0fa8cb1c8f32e52dd95e5462" ns1:_="" ns3:_="" ns4:_="">
    <xsd:import namespace="http://schemas.microsoft.com/sharepoint/v3"/>
    <xsd:import namespace="fc095d46-e75b-4753-ac4a-d7a29e7f17d8"/>
    <xsd:import namespace="95bd72f5-d763-45ff-b24b-0a7afa6f37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95d46-e75b-4753-ac4a-d7a29e7f1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d72f5-d763-45ff-b24b-0a7afa6f37a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fc095d46-e75b-4753-ac4a-d7a29e7f17d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9D57D4-A56C-4D5F-9F0F-27A48ED5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095d46-e75b-4753-ac4a-d7a29e7f17d8"/>
    <ds:schemaRef ds:uri="95bd72f5-d763-45ff-b24b-0a7afa6f3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infopath/2007/PartnerControls"/>
    <ds:schemaRef ds:uri="http://purl.org/dc/terms/"/>
    <ds:schemaRef ds:uri="http://purl.org/dc/elements/1.1/"/>
    <ds:schemaRef ds:uri="fc095d46-e75b-4753-ac4a-d7a29e7f17d8"/>
    <ds:schemaRef ds:uri="http://schemas.microsoft.com/sharepoint/v3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95bd72f5-d763-45ff-b24b-0a7afa6f37af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2021-06-21T05:31:00Z</dcterms:created>
  <dcterms:modified xsi:type="dcterms:W3CDTF">2021-06-21T05:42:00Z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0x01010051542711DDB3014EB1C28FEB88D3DFC7</vt:lpwstr>
  </property>
  <property fmtid="{D5CDD505-2E9C-101B-9397-08002B2CF9AE}" pid="3" name="MSIP_Label_d962bc57-6593-4e27-86b6-cf4897e676e4_Enabled">
    <vt:lpwstr>true</vt:lpwstr>
  </property>
  <property fmtid="{D5CDD505-2E9C-101B-9397-08002B2CF9AE}" pid="4" name="MSIP_Label_d962bc57-6593-4e27-86b6-cf4897e676e4_SetDate">
    <vt:lpwstr>2021-06-19T16:46:37Z</vt:lpwstr>
  </property>
  <property fmtid="{D5CDD505-2E9C-101B-9397-08002B2CF9AE}" pid="5" name="MSIP_Label_d962bc57-6593-4e27-86b6-cf4897e676e4_Method">
    <vt:lpwstr>Privileged</vt:lpwstr>
  </property>
  <property fmtid="{D5CDD505-2E9C-101B-9397-08002B2CF9AE}" pid="6" name="MSIP_Label_d962bc57-6593-4e27-86b6-cf4897e676e4_Name">
    <vt:lpwstr>d962bc57-6593-4e27-86b6-cf4897e676e4</vt:lpwstr>
  </property>
  <property fmtid="{D5CDD505-2E9C-101B-9397-08002B2CF9AE}" pid="7" name="MSIP_Label_d962bc57-6593-4e27-86b6-cf4897e676e4_SiteId">
    <vt:lpwstr>19e2b708-bf12-4375-9719-8dec42771b3e</vt:lpwstr>
  </property>
  <property fmtid="{D5CDD505-2E9C-101B-9397-08002B2CF9AE}" pid="8" name="MSIP_Label_d962bc57-6593-4e27-86b6-cf4897e676e4_ActionId">
    <vt:lpwstr>1f0b1833-ee07-4f2a-9537-bb1cbe969520</vt:lpwstr>
  </property>
  <property fmtid="{D5CDD505-2E9C-101B-9397-08002B2CF9AE}" pid="9" name="MSIP_Label_d962bc57-6593-4e27-86b6-cf4897e676e4_ContentBits">
    <vt:lpwstr>0</vt:lpwstr>
  </property>
</Properties>
</file>